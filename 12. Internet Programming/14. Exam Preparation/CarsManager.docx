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03672" w14:textId="77777777" w:rsidR="00140B93" w:rsidRDefault="00140B93"/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140B93" w14:paraId="7A21C37B" w14:textId="77777777" w:rsidTr="00140B93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175688A" w14:textId="2B689824" w:rsidR="00692703" w:rsidRPr="00794307" w:rsidRDefault="00794307" w:rsidP="00913946">
            <w:pPr>
              <w:pStyle w:val="Title"/>
              <w:rPr>
                <w:sz w:val="36"/>
                <w:szCs w:val="36"/>
                <w:lang w:val="bg-BG"/>
              </w:rPr>
            </w:pPr>
            <w:r w:rsidRPr="00794307">
              <w:rPr>
                <w:sz w:val="36"/>
                <w:szCs w:val="36"/>
                <w:lang w:val="bg-BG"/>
              </w:rPr>
              <w:t>Име П</w:t>
            </w:r>
            <w:bookmarkStart w:id="0" w:name="_GoBack"/>
            <w:bookmarkEnd w:id="0"/>
            <w:r w:rsidRPr="00794307">
              <w:rPr>
                <w:sz w:val="36"/>
                <w:szCs w:val="36"/>
                <w:lang w:val="bg-BG"/>
              </w:rPr>
              <w:t>резиме Фамилия</w:t>
            </w:r>
          </w:p>
          <w:p w14:paraId="303847A8" w14:textId="737AE87E" w:rsidR="00692703" w:rsidRPr="00140B93" w:rsidRDefault="00794307" w:rsidP="00140B93">
            <w:pPr>
              <w:pStyle w:val="ContactInfoEmphasis"/>
              <w:contextualSpacing w:val="0"/>
              <w:rPr>
                <w:sz w:val="28"/>
                <w:szCs w:val="28"/>
                <w:lang w:val="bg-BG"/>
              </w:rPr>
            </w:pPr>
            <w:r w:rsidRPr="00794307">
              <w:rPr>
                <w:sz w:val="28"/>
                <w:szCs w:val="28"/>
                <w:lang w:val="bg-BG"/>
              </w:rPr>
              <w:t>Идентификационен номер</w:t>
            </w:r>
          </w:p>
        </w:tc>
      </w:tr>
      <w:tr w:rsidR="009571D8" w:rsidRPr="00140B93" w14:paraId="318CC096" w14:textId="77777777" w:rsidTr="00140B93">
        <w:tc>
          <w:tcPr>
            <w:tcW w:w="9360" w:type="dxa"/>
            <w:tcMar>
              <w:top w:w="432" w:type="dxa"/>
            </w:tcMar>
          </w:tcPr>
          <w:p w14:paraId="7C554283" w14:textId="27FA31BA" w:rsidR="001755A8" w:rsidRPr="00140B93" w:rsidRDefault="00140B93" w:rsidP="00140B93">
            <w:pPr>
              <w:rPr>
                <w:sz w:val="24"/>
                <w:szCs w:val="24"/>
                <w:lang w:val="bg-BG"/>
              </w:rPr>
            </w:pPr>
            <w:r w:rsidRPr="00140B93">
              <w:rPr>
                <w:b/>
                <w:sz w:val="24"/>
                <w:szCs w:val="24"/>
                <w:lang w:val="bg-BG"/>
              </w:rPr>
              <w:t>Обучаващ център:</w:t>
            </w:r>
            <w:r w:rsidRPr="00140B93">
              <w:rPr>
                <w:sz w:val="24"/>
                <w:szCs w:val="24"/>
                <w:lang w:val="bg-BG"/>
              </w:rPr>
              <w:t xml:space="preserve"> </w:t>
            </w:r>
            <w:r w:rsidR="00C32FE8">
              <w:rPr>
                <w:sz w:val="24"/>
                <w:szCs w:val="24"/>
                <w:lang w:val="bg-BG"/>
              </w:rPr>
              <w:t xml:space="preserve">ПГЕЕ </w:t>
            </w:r>
            <w:r w:rsidR="001B33AA">
              <w:rPr>
                <w:sz w:val="24"/>
                <w:szCs w:val="24"/>
                <w:lang w:val="bg-BG"/>
              </w:rPr>
              <w:t>„Константин Фотинов“</w:t>
            </w:r>
            <w:r w:rsidR="00713B7F">
              <w:rPr>
                <w:sz w:val="24"/>
                <w:szCs w:val="24"/>
              </w:rPr>
              <w:t xml:space="preserve"> </w:t>
            </w:r>
            <w:r w:rsidR="00C32FE8">
              <w:rPr>
                <w:sz w:val="24"/>
                <w:szCs w:val="24"/>
                <w:lang w:val="bg-BG"/>
              </w:rPr>
              <w:t>Бур</w:t>
            </w:r>
            <w:r w:rsidR="001B33AA">
              <w:rPr>
                <w:sz w:val="24"/>
                <w:szCs w:val="24"/>
                <w:lang w:val="bg-BG"/>
              </w:rPr>
              <w:t>гас</w:t>
            </w:r>
          </w:p>
          <w:p w14:paraId="6DE58D1B" w14:textId="1BE49ADD" w:rsidR="00140B93" w:rsidRPr="00140B93" w:rsidRDefault="00140B93" w:rsidP="00140B93">
            <w:pPr>
              <w:contextualSpacing w:val="0"/>
              <w:rPr>
                <w:sz w:val="24"/>
                <w:szCs w:val="24"/>
                <w:lang w:val="bg-BG"/>
              </w:rPr>
            </w:pPr>
            <w:r w:rsidRPr="00140B93">
              <w:rPr>
                <w:b/>
                <w:sz w:val="24"/>
                <w:szCs w:val="24"/>
                <w:lang w:val="bg-BG"/>
              </w:rPr>
              <w:t>Водещ преподавател:</w:t>
            </w:r>
            <w:r w:rsidRPr="00140B93">
              <w:rPr>
                <w:sz w:val="24"/>
                <w:szCs w:val="24"/>
                <w:lang w:val="bg-BG"/>
              </w:rPr>
              <w:t xml:space="preserve"> </w:t>
            </w:r>
            <w:r w:rsidR="00C32FE8">
              <w:rPr>
                <w:sz w:val="24"/>
                <w:szCs w:val="24"/>
                <w:lang w:val="bg-BG"/>
              </w:rPr>
              <w:t>Димитър Минчев</w:t>
            </w:r>
          </w:p>
          <w:p w14:paraId="1A6325D8" w14:textId="32C5DEDC" w:rsidR="00140B93" w:rsidRPr="00140B93" w:rsidRDefault="00140B93" w:rsidP="00140B93">
            <w:pPr>
              <w:contextualSpacing w:val="0"/>
              <w:rPr>
                <w:sz w:val="24"/>
                <w:szCs w:val="24"/>
                <w:lang w:val="bg-BG"/>
              </w:rPr>
            </w:pPr>
            <w:r w:rsidRPr="00140B93">
              <w:rPr>
                <w:b/>
                <w:sz w:val="24"/>
                <w:szCs w:val="24"/>
                <w:lang w:val="bg-BG"/>
              </w:rPr>
              <w:t>Група:</w:t>
            </w:r>
            <w:r w:rsidRPr="00140B93">
              <w:rPr>
                <w:sz w:val="24"/>
                <w:szCs w:val="24"/>
                <w:lang w:val="bg-BG"/>
              </w:rPr>
              <w:t xml:space="preserve"> </w:t>
            </w:r>
            <w:r w:rsidR="00C32FE8">
              <w:rPr>
                <w:sz w:val="24"/>
                <w:szCs w:val="24"/>
                <w:lang w:val="bg-BG"/>
              </w:rPr>
              <w:t>Сливен</w:t>
            </w:r>
          </w:p>
          <w:p w14:paraId="68AF8BA2" w14:textId="1E3B894E" w:rsidR="00140B93" w:rsidRPr="00140B93" w:rsidRDefault="00140B93" w:rsidP="00140B93">
            <w:pPr>
              <w:contextualSpacing w:val="0"/>
              <w:rPr>
                <w:lang w:val="bg-BG"/>
              </w:rPr>
            </w:pPr>
            <w:r w:rsidRPr="00140B93">
              <w:rPr>
                <w:b/>
                <w:sz w:val="24"/>
                <w:szCs w:val="24"/>
                <w:lang w:val="bg-BG"/>
              </w:rPr>
              <w:t>Училище:</w:t>
            </w:r>
            <w:r w:rsidRPr="00140B93">
              <w:rPr>
                <w:sz w:val="24"/>
                <w:szCs w:val="24"/>
                <w:lang w:val="bg-BG"/>
              </w:rPr>
              <w:t xml:space="preserve"> </w:t>
            </w:r>
            <w:r w:rsidR="001B33AA">
              <w:rPr>
                <w:sz w:val="24"/>
                <w:szCs w:val="24"/>
                <w:lang w:val="bg-BG"/>
              </w:rPr>
              <w:t>Бургаски свободен университет</w:t>
            </w:r>
          </w:p>
        </w:tc>
      </w:tr>
    </w:tbl>
    <w:p w14:paraId="7FC50232" w14:textId="77777777" w:rsidR="004E01EB" w:rsidRPr="00CF1A49" w:rsidRDefault="00140B93" w:rsidP="004E01EB">
      <w:pPr>
        <w:pStyle w:val="Heading1"/>
      </w:pPr>
      <w:r>
        <w:rPr>
          <w:lang w:val="bg-BG"/>
        </w:rPr>
        <w:t>Проблем 1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247C83CC" w14:textId="77777777" w:rsidTr="00D66A52">
        <w:tc>
          <w:tcPr>
            <w:tcW w:w="9355" w:type="dxa"/>
          </w:tcPr>
          <w:p w14:paraId="5B1DF07A" w14:textId="76DE1EF6" w:rsidR="00754A1C" w:rsidRPr="00754A1C" w:rsidRDefault="00754A1C" w:rsidP="001B33AA">
            <w:pPr>
              <w:pStyle w:val="Heading3"/>
              <w:outlineLvl w:val="2"/>
              <w:rPr>
                <w:lang w:val="bg-BG"/>
              </w:rPr>
            </w:pPr>
            <w:r w:rsidRPr="00754A1C">
              <w:rPr>
                <w:lang w:val="bg-BG"/>
              </w:rPr>
              <w:t>1.</w:t>
            </w:r>
            <w:r>
              <w:rPr>
                <w:lang w:val="bg-BG"/>
              </w:rPr>
              <w:t xml:space="preserve"> </w:t>
            </w:r>
            <w:r w:rsidRPr="00754A1C">
              <w:rPr>
                <w:lang w:val="bg-BG"/>
              </w:rPr>
              <w:t xml:space="preserve">НЕ СЕ КОМПИЛИРА </w:t>
            </w:r>
          </w:p>
          <w:p w14:paraId="269F5250" w14:textId="53EC2A18" w:rsidR="00754A1C" w:rsidRPr="00754A1C" w:rsidRDefault="00754A1C" w:rsidP="001B33AA">
            <w:pPr>
              <w:pStyle w:val="Heading3"/>
              <w:outlineLvl w:val="2"/>
              <w:rPr>
                <w:lang w:val="bg-BG"/>
              </w:rPr>
            </w:pPr>
            <w:r w:rsidRPr="00754A1C">
              <w:rPr>
                <w:lang w:val="bg-BG"/>
              </w:rPr>
              <w:t>2.</w:t>
            </w:r>
            <w:r>
              <w:rPr>
                <w:lang w:val="bg-BG"/>
              </w:rPr>
              <w:t xml:space="preserve"> </w:t>
            </w:r>
            <w:r w:rsidRPr="00754A1C">
              <w:rPr>
                <w:lang w:val="bg-BG"/>
              </w:rPr>
              <w:t>ПРОБЛЕМ В CONNECTION STRING</w:t>
            </w:r>
          </w:p>
          <w:p w14:paraId="4925804F" w14:textId="5F485FC2" w:rsidR="00754A1C" w:rsidRPr="00754A1C" w:rsidRDefault="00754A1C" w:rsidP="001B33AA">
            <w:pPr>
              <w:pStyle w:val="Heading3"/>
              <w:outlineLvl w:val="2"/>
              <w:rPr>
                <w:lang w:val="bg-BG"/>
              </w:rPr>
            </w:pPr>
            <w:r w:rsidRPr="00754A1C">
              <w:rPr>
                <w:lang w:val="bg-BG"/>
              </w:rPr>
              <w:t>3. НЯМА ВРЪЗКА С БАЗАТА ДАННИ</w:t>
            </w:r>
          </w:p>
          <w:p w14:paraId="6CD43830" w14:textId="2EC0F3EA" w:rsidR="009C374D" w:rsidRPr="009C374D" w:rsidRDefault="009C374D" w:rsidP="00754A1C">
            <w:pPr>
              <w:rPr>
                <w:lang w:val="bg-BG"/>
              </w:rPr>
            </w:pPr>
          </w:p>
        </w:tc>
      </w:tr>
      <w:tr w:rsidR="00F61DF9" w:rsidRPr="00CF1A49" w14:paraId="39254F0A" w14:textId="77777777" w:rsidTr="00F61DF9">
        <w:tc>
          <w:tcPr>
            <w:tcW w:w="9355" w:type="dxa"/>
            <w:tcMar>
              <w:top w:w="216" w:type="dxa"/>
            </w:tcMar>
          </w:tcPr>
          <w:p w14:paraId="57D8F469" w14:textId="73556998" w:rsidR="00F61DF9" w:rsidRPr="00140B93" w:rsidRDefault="00F61DF9" w:rsidP="00F61DF9">
            <w:pPr>
              <w:rPr>
                <w:lang w:val="bg-BG"/>
              </w:rPr>
            </w:pPr>
          </w:p>
        </w:tc>
      </w:tr>
    </w:tbl>
    <w:p w14:paraId="675605E0" w14:textId="77777777" w:rsidR="00DA59AA" w:rsidRPr="00CF1A49" w:rsidRDefault="00140B93" w:rsidP="0097790C">
      <w:pPr>
        <w:pStyle w:val="Heading1"/>
      </w:pPr>
      <w:r>
        <w:rPr>
          <w:lang w:val="bg-BG"/>
        </w:rPr>
        <w:t>Решение на проблем 1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78EF2402" w14:textId="77777777" w:rsidTr="00140B93">
        <w:tc>
          <w:tcPr>
            <w:tcW w:w="9290" w:type="dxa"/>
          </w:tcPr>
          <w:p w14:paraId="17F100D0" w14:textId="7C957642" w:rsidR="00754A1C" w:rsidRPr="001B33AA" w:rsidRDefault="00754A1C" w:rsidP="001B33AA">
            <w:pPr>
              <w:pStyle w:val="Heading3"/>
              <w:outlineLvl w:val="2"/>
            </w:pPr>
            <w:r w:rsidRPr="001B33AA">
              <w:t xml:space="preserve">1. ФАЙЛ </w:t>
            </w:r>
            <w:proofErr w:type="gramStart"/>
            <w:r w:rsidRPr="001B33AA">
              <w:t>INDEX.CSHTML :</w:t>
            </w:r>
            <w:proofErr w:type="gramEnd"/>
            <w:r w:rsidRPr="001B33AA">
              <w:t xml:space="preserve"> ITEM.ENGIN -&gt; ITEM.ENGINE</w:t>
            </w:r>
          </w:p>
          <w:p w14:paraId="13B8F67E" w14:textId="0B2196FB" w:rsidR="00754A1C" w:rsidRPr="001B33AA" w:rsidRDefault="00754A1C" w:rsidP="001B33AA">
            <w:pPr>
              <w:pStyle w:val="Heading3"/>
              <w:outlineLvl w:val="2"/>
            </w:pPr>
            <w:r w:rsidRPr="001B33AA">
              <w:t>2. В ФАЙЛА CARMANAGERDB.CS СМЕНИХ: OPTIONSBUILDER.USESQLSERVER(@"DATA SOURCE=(LOCALDB)\</w:t>
            </w:r>
            <w:proofErr w:type="gramStart"/>
            <w:r w:rsidRPr="001B33AA">
              <w:t>MSSQLLOCALDB;INITIAL</w:t>
            </w:r>
            <w:proofErr w:type="gramEnd"/>
            <w:r w:rsidRPr="001B33AA">
              <w:t xml:space="preserve"> CATALOG=CARSMANAGERDB;");</w:t>
            </w:r>
          </w:p>
          <w:p w14:paraId="753F1AA6" w14:textId="39D50BD4" w:rsidR="00754A1C" w:rsidRPr="00C32FE8" w:rsidRDefault="00754A1C" w:rsidP="001B33AA">
            <w:pPr>
              <w:pStyle w:val="Heading3"/>
              <w:outlineLvl w:val="2"/>
              <w:rPr>
                <w:rFonts w:eastAsia="Times New Roman" w:cs="Courier New"/>
                <w:color w:val="24292E"/>
                <w:sz w:val="20"/>
              </w:rPr>
            </w:pPr>
            <w:r w:rsidRPr="001B33AA">
              <w:t>3. Add-Migration InitialCreate и Update-Database</w:t>
            </w:r>
          </w:p>
          <w:p w14:paraId="6619701E" w14:textId="6D46421E" w:rsidR="007538DC" w:rsidRPr="00C32FE8" w:rsidRDefault="007538DC" w:rsidP="00C32FE8">
            <w:pPr>
              <w:autoSpaceDE w:val="0"/>
              <w:autoSpaceDN w:val="0"/>
              <w:adjustRightInd w:val="0"/>
            </w:pPr>
          </w:p>
        </w:tc>
      </w:tr>
      <w:tr w:rsidR="00F61DF9" w:rsidRPr="00CF1A49" w14:paraId="4517829F" w14:textId="77777777" w:rsidTr="00140B93">
        <w:tc>
          <w:tcPr>
            <w:tcW w:w="9290" w:type="dxa"/>
            <w:tcMar>
              <w:top w:w="216" w:type="dxa"/>
            </w:tcMar>
          </w:tcPr>
          <w:p w14:paraId="09455D43" w14:textId="5BE5C53B" w:rsidR="00F61DF9" w:rsidRPr="009C374D" w:rsidRDefault="00F61DF9" w:rsidP="00140B93">
            <w:pPr>
              <w:pStyle w:val="Heading3"/>
              <w:contextualSpacing w:val="0"/>
              <w:outlineLvl w:val="2"/>
              <w:rPr>
                <w:lang w:val="bg-BG"/>
              </w:rPr>
            </w:pPr>
          </w:p>
        </w:tc>
      </w:tr>
    </w:tbl>
    <w:p w14:paraId="31FAD8D7" w14:textId="77777777" w:rsidR="00140B93" w:rsidRPr="00CF1A49" w:rsidRDefault="00140B93" w:rsidP="00140B93">
      <w:pPr>
        <w:pStyle w:val="Heading1"/>
      </w:pPr>
      <w:r>
        <w:rPr>
          <w:lang w:val="bg-BG"/>
        </w:rPr>
        <w:t>Проблем 2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40B93" w:rsidRPr="00CF1A49" w14:paraId="77D49DBB" w14:textId="77777777" w:rsidTr="00ED191A">
        <w:tc>
          <w:tcPr>
            <w:tcW w:w="9355" w:type="dxa"/>
          </w:tcPr>
          <w:p w14:paraId="673859A9" w14:textId="40E25C89" w:rsidR="00140B93" w:rsidRPr="00CF1A49" w:rsidRDefault="00713B7F" w:rsidP="00713B7F">
            <w:pPr>
              <w:pStyle w:val="Heading3"/>
              <w:outlineLvl w:val="2"/>
            </w:pPr>
            <w:r w:rsidRPr="00713B7F">
              <w:rPr>
                <w:lang w:val="bg-BG"/>
              </w:rPr>
              <w:t>На Index изгледа данните не се показват правилно. На мястото на марката автомобил има излишни данни</w:t>
            </w:r>
          </w:p>
        </w:tc>
      </w:tr>
      <w:tr w:rsidR="00140B93" w:rsidRPr="00CF1A49" w14:paraId="3D8AE7EF" w14:textId="77777777" w:rsidTr="00ED191A">
        <w:tc>
          <w:tcPr>
            <w:tcW w:w="9355" w:type="dxa"/>
            <w:tcMar>
              <w:top w:w="216" w:type="dxa"/>
            </w:tcMar>
          </w:tcPr>
          <w:p w14:paraId="32B3FA02" w14:textId="492AE337" w:rsidR="00140B93" w:rsidRPr="00140B93" w:rsidRDefault="00140B93" w:rsidP="00ED191A">
            <w:pPr>
              <w:rPr>
                <w:lang w:val="bg-BG"/>
              </w:rPr>
            </w:pPr>
          </w:p>
        </w:tc>
      </w:tr>
    </w:tbl>
    <w:p w14:paraId="14F08110" w14:textId="77777777" w:rsidR="00140B93" w:rsidRPr="00CF1A49" w:rsidRDefault="00140B93" w:rsidP="00140B93">
      <w:pPr>
        <w:pStyle w:val="Heading1"/>
      </w:pPr>
      <w:r>
        <w:rPr>
          <w:lang w:val="bg-BG"/>
        </w:rPr>
        <w:t>Решение на проблем 2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40B93" w:rsidRPr="00CF1A49" w14:paraId="606E8A16" w14:textId="77777777" w:rsidTr="00140B93">
        <w:tc>
          <w:tcPr>
            <w:tcW w:w="9290" w:type="dxa"/>
          </w:tcPr>
          <w:p w14:paraId="6993EFFE" w14:textId="08624195" w:rsidR="00140B93" w:rsidRDefault="001B33AA" w:rsidP="00ED191A">
            <w:pPr>
              <w:pStyle w:val="Heading3"/>
              <w:contextualSpacing w:val="0"/>
              <w:outlineLvl w:val="2"/>
              <w:rPr>
                <w:lang w:val="bg-BG"/>
              </w:rPr>
            </w:pPr>
            <w:r>
              <w:rPr>
                <w:lang w:val="bg-BG"/>
              </w:rPr>
              <w:t xml:space="preserve">В ПАПКА </w:t>
            </w:r>
            <w:r>
              <w:t xml:space="preserve">CARS OT VIEWS </w:t>
            </w:r>
            <w:r>
              <w:rPr>
                <w:lang w:val="bg-BG"/>
              </w:rPr>
              <w:t xml:space="preserve">РЕДАКТИРАХ ФАЙЛА </w:t>
            </w:r>
            <w:r>
              <w:t xml:space="preserve">INDEX.CSHTML </w:t>
            </w:r>
            <w:r>
              <w:rPr>
                <w:lang w:val="bg-BG"/>
              </w:rPr>
              <w:t>и замених:</w:t>
            </w:r>
          </w:p>
          <w:p w14:paraId="3C7A9F96" w14:textId="77777777" w:rsidR="00713B7F" w:rsidRDefault="00713B7F" w:rsidP="00ED191A">
            <w:pPr>
              <w:pStyle w:val="Heading3"/>
              <w:contextualSpacing w:val="0"/>
              <w:outlineLvl w:val="2"/>
              <w:rPr>
                <w:lang w:val="bg-BG"/>
              </w:rPr>
            </w:pPr>
          </w:p>
          <w:p w14:paraId="7B070221" w14:textId="79312865" w:rsidR="001B33AA" w:rsidRDefault="001B33AA" w:rsidP="00ED191A">
            <w:pPr>
              <w:pStyle w:val="Heading3"/>
              <w:contextualSpacing w:val="0"/>
              <w:outlineLvl w:val="2"/>
              <w:rPr>
                <w:lang w:val="bg-BG"/>
              </w:rPr>
            </w:pPr>
            <w:r w:rsidRPr="001B33AA">
              <w:rPr>
                <w:lang w:val="bg-BG"/>
              </w:rPr>
              <w:t>@Html.DisplayFor(modelItem =&gt; item)</w:t>
            </w:r>
            <w:r>
              <w:rPr>
                <w:lang w:val="bg-BG"/>
              </w:rPr>
              <w:t xml:space="preserve"> С</w:t>
            </w:r>
          </w:p>
          <w:p w14:paraId="093EF20E" w14:textId="7AEC6A2B" w:rsidR="001B33AA" w:rsidRPr="001B33AA" w:rsidRDefault="001B33AA" w:rsidP="00ED191A">
            <w:pPr>
              <w:pStyle w:val="Heading3"/>
              <w:contextualSpacing w:val="0"/>
              <w:outlineLvl w:val="2"/>
              <w:rPr>
                <w:lang w:val="bg-BG"/>
              </w:rPr>
            </w:pPr>
            <w:r w:rsidRPr="001B33AA">
              <w:rPr>
                <w:lang w:val="bg-BG"/>
              </w:rPr>
              <w:t>@Html.DisplayFor(modelItem =&gt; item.Brand)</w:t>
            </w:r>
          </w:p>
          <w:p w14:paraId="7BF0D028" w14:textId="57DD82E6" w:rsidR="00140B93" w:rsidRPr="00CF1A49" w:rsidRDefault="00140B93" w:rsidP="00ED191A">
            <w:pPr>
              <w:contextualSpacing w:val="0"/>
            </w:pPr>
          </w:p>
        </w:tc>
      </w:tr>
      <w:tr w:rsidR="00140B93" w:rsidRPr="00CF1A49" w14:paraId="213CA523" w14:textId="77777777" w:rsidTr="00140B93">
        <w:tc>
          <w:tcPr>
            <w:tcW w:w="9290" w:type="dxa"/>
            <w:tcMar>
              <w:top w:w="216" w:type="dxa"/>
            </w:tcMar>
          </w:tcPr>
          <w:p w14:paraId="0BB45C11" w14:textId="67F38D0A" w:rsidR="00140B93" w:rsidRDefault="00140B93" w:rsidP="00ED191A">
            <w:pPr>
              <w:pStyle w:val="Heading3"/>
              <w:contextualSpacing w:val="0"/>
              <w:outlineLvl w:val="2"/>
            </w:pPr>
          </w:p>
        </w:tc>
      </w:tr>
    </w:tbl>
    <w:p w14:paraId="2E97E298" w14:textId="77777777" w:rsidR="00140B93" w:rsidRPr="00CF1A49" w:rsidRDefault="00140B93" w:rsidP="00140B93">
      <w:pPr>
        <w:pStyle w:val="Heading1"/>
      </w:pPr>
      <w:r>
        <w:rPr>
          <w:lang w:val="bg-BG"/>
        </w:rPr>
        <w:lastRenderedPageBreak/>
        <w:t>Проблем 3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40B93" w:rsidRPr="00CF1A49" w14:paraId="2856C5C0" w14:textId="77777777" w:rsidTr="00ED191A">
        <w:tc>
          <w:tcPr>
            <w:tcW w:w="9355" w:type="dxa"/>
          </w:tcPr>
          <w:p w14:paraId="355EA9C5" w14:textId="77777777" w:rsidR="00713B7F" w:rsidRDefault="001B33AA" w:rsidP="00ED191A">
            <w:pPr>
              <w:pStyle w:val="Heading2"/>
              <w:contextualSpacing w:val="0"/>
              <w:outlineLvl w:val="1"/>
              <w:rPr>
                <w:color w:val="595959" w:themeColor="text1" w:themeTint="A6"/>
                <w:sz w:val="22"/>
                <w:szCs w:val="24"/>
                <w:lang w:val="bg-BG"/>
              </w:rPr>
            </w:pPr>
            <w:r w:rsidRPr="001B33AA">
              <w:rPr>
                <w:color w:val="595959" w:themeColor="text1" w:themeTint="A6"/>
                <w:sz w:val="22"/>
                <w:szCs w:val="24"/>
                <w:lang w:val="bg-BG"/>
              </w:rPr>
              <w:t xml:space="preserve">При натискане на бутонът Delete записът не се изтрива </w:t>
            </w:r>
          </w:p>
          <w:p w14:paraId="5BA371EF" w14:textId="5BC7A3FF" w:rsidR="00140B93" w:rsidRPr="00CF1A49" w:rsidRDefault="00140B93" w:rsidP="00ED191A">
            <w:pPr>
              <w:contextualSpacing w:val="0"/>
            </w:pPr>
          </w:p>
        </w:tc>
      </w:tr>
      <w:tr w:rsidR="00140B93" w:rsidRPr="00CF1A49" w14:paraId="5D0F06CB" w14:textId="77777777" w:rsidTr="00ED191A">
        <w:tc>
          <w:tcPr>
            <w:tcW w:w="9355" w:type="dxa"/>
            <w:tcMar>
              <w:top w:w="216" w:type="dxa"/>
            </w:tcMar>
          </w:tcPr>
          <w:p w14:paraId="23ED2E1E" w14:textId="77777777" w:rsidR="00140B93" w:rsidRPr="00140B93" w:rsidRDefault="00140B93" w:rsidP="00ED191A">
            <w:pPr>
              <w:rPr>
                <w:lang w:val="bg-BG"/>
              </w:rPr>
            </w:pPr>
            <w:r>
              <w:rPr>
                <w:lang w:val="bg-BG"/>
              </w:rPr>
              <w:t>…..</w:t>
            </w:r>
          </w:p>
        </w:tc>
      </w:tr>
    </w:tbl>
    <w:p w14:paraId="2484880B" w14:textId="77777777" w:rsidR="00140B93" w:rsidRPr="00CF1A49" w:rsidRDefault="00140B93" w:rsidP="00140B93">
      <w:pPr>
        <w:pStyle w:val="Heading1"/>
      </w:pPr>
      <w:r>
        <w:rPr>
          <w:lang w:val="bg-BG"/>
        </w:rPr>
        <w:t>Решение на проблем 3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40B93" w:rsidRPr="00CF1A49" w14:paraId="1A3DB1E6" w14:textId="77777777" w:rsidTr="00BB0B65">
        <w:tc>
          <w:tcPr>
            <w:tcW w:w="9290" w:type="dxa"/>
          </w:tcPr>
          <w:p w14:paraId="2AAF8531" w14:textId="77777777" w:rsidR="001B33AA" w:rsidRPr="001B33AA" w:rsidRDefault="001B33AA" w:rsidP="001B33AA">
            <w:pPr>
              <w:pStyle w:val="Heading3"/>
              <w:outlineLvl w:val="2"/>
              <w:rPr>
                <w:lang w:val="bg-BG"/>
              </w:rPr>
            </w:pPr>
            <w:r w:rsidRPr="001B33AA">
              <w:rPr>
                <w:lang w:val="bg-BG"/>
              </w:rPr>
              <w:t xml:space="preserve">В МЕТОДА DELETE НА КОНТРОЛЕРА CARSCONTROLLER.CS ДОБАВИХ </w:t>
            </w:r>
          </w:p>
          <w:p w14:paraId="4824C813" w14:textId="77777777" w:rsidR="008B16B6" w:rsidRDefault="008B16B6" w:rsidP="00ED191A">
            <w:pPr>
              <w:contextualSpacing w:val="0"/>
              <w:rPr>
                <w:rFonts w:eastAsiaTheme="majorEastAsia" w:cstheme="majorBidi"/>
                <w:b/>
                <w:caps/>
                <w:szCs w:val="24"/>
                <w:lang w:val="bg-BG"/>
              </w:rPr>
            </w:pPr>
            <w:r w:rsidRPr="008B16B6">
              <w:rPr>
                <w:rFonts w:eastAsiaTheme="majorEastAsia" w:cstheme="majorBidi"/>
                <w:b/>
                <w:caps/>
                <w:szCs w:val="24"/>
                <w:lang w:val="bg-BG"/>
              </w:rPr>
              <w:t>await _context.SaveChangesAsync();</w:t>
            </w:r>
          </w:p>
          <w:p w14:paraId="581434E2" w14:textId="14EB6680" w:rsidR="00140B93" w:rsidRPr="00CF1A49" w:rsidRDefault="00140B93" w:rsidP="00ED191A">
            <w:pPr>
              <w:contextualSpacing w:val="0"/>
            </w:pPr>
          </w:p>
        </w:tc>
      </w:tr>
      <w:tr w:rsidR="00140B93" w:rsidRPr="00CF1A49" w14:paraId="30BB1C10" w14:textId="77777777" w:rsidTr="00BB0B65">
        <w:tc>
          <w:tcPr>
            <w:tcW w:w="9290" w:type="dxa"/>
            <w:tcMar>
              <w:top w:w="216" w:type="dxa"/>
            </w:tcMar>
          </w:tcPr>
          <w:p w14:paraId="4BDE7854" w14:textId="77777777" w:rsidR="00140B93" w:rsidRDefault="00140B93" w:rsidP="00ED191A">
            <w:pPr>
              <w:pStyle w:val="Heading3"/>
              <w:contextualSpacing w:val="0"/>
              <w:outlineLvl w:val="2"/>
            </w:pPr>
            <w:r>
              <w:rPr>
                <w:lang w:val="bg-BG"/>
              </w:rPr>
              <w:t>….</w:t>
            </w:r>
          </w:p>
        </w:tc>
      </w:tr>
    </w:tbl>
    <w:p w14:paraId="15305AB8" w14:textId="77777777" w:rsidR="00BB0B65" w:rsidRPr="00CF1A49" w:rsidRDefault="00BB0B65" w:rsidP="00BB0B65">
      <w:pPr>
        <w:pStyle w:val="Heading1"/>
      </w:pPr>
      <w:r>
        <w:rPr>
          <w:lang w:val="bg-BG"/>
        </w:rPr>
        <w:t>Проблем 4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BB0B65" w:rsidRPr="00CF1A49" w14:paraId="7E912196" w14:textId="77777777" w:rsidTr="00ED191A">
        <w:tc>
          <w:tcPr>
            <w:tcW w:w="9355" w:type="dxa"/>
          </w:tcPr>
          <w:p w14:paraId="72C2E2B4" w14:textId="0239FC67" w:rsidR="00BB0B65" w:rsidRPr="00140B93" w:rsidRDefault="001B33AA" w:rsidP="00ED191A">
            <w:pPr>
              <w:pStyle w:val="Heading2"/>
              <w:contextualSpacing w:val="0"/>
              <w:outlineLvl w:val="1"/>
              <w:rPr>
                <w:lang w:val="bg-BG"/>
              </w:rPr>
            </w:pPr>
            <w:r w:rsidRPr="001B33AA">
              <w:rPr>
                <w:color w:val="595959" w:themeColor="text1" w:themeTint="A6"/>
                <w:sz w:val="22"/>
                <w:szCs w:val="24"/>
                <w:lang w:val="bg-BG"/>
              </w:rPr>
              <w:t xml:space="preserve">След редакция на дадена кола, записът не се променя, а се създава нов такъв с променените данни </w:t>
            </w:r>
          </w:p>
          <w:p w14:paraId="3980001D" w14:textId="25C7EF74" w:rsidR="00BB0B65" w:rsidRPr="00CF1A49" w:rsidRDefault="00BB0B65" w:rsidP="00ED191A">
            <w:pPr>
              <w:contextualSpacing w:val="0"/>
            </w:pPr>
          </w:p>
        </w:tc>
      </w:tr>
      <w:tr w:rsidR="00BB0B65" w:rsidRPr="00CF1A49" w14:paraId="600952E3" w14:textId="77777777" w:rsidTr="00ED191A">
        <w:tc>
          <w:tcPr>
            <w:tcW w:w="9355" w:type="dxa"/>
            <w:tcMar>
              <w:top w:w="216" w:type="dxa"/>
            </w:tcMar>
          </w:tcPr>
          <w:p w14:paraId="20C27B85" w14:textId="77777777" w:rsidR="00BB0B65" w:rsidRPr="008B16B6" w:rsidRDefault="00BB0B65" w:rsidP="00ED191A">
            <w:r>
              <w:rPr>
                <w:lang w:val="bg-BG"/>
              </w:rPr>
              <w:t>…..</w:t>
            </w:r>
          </w:p>
        </w:tc>
      </w:tr>
    </w:tbl>
    <w:p w14:paraId="60BDC9CC" w14:textId="77777777" w:rsidR="00BB0B65" w:rsidRPr="00CF1A49" w:rsidRDefault="00BB0B65" w:rsidP="00BB0B65">
      <w:pPr>
        <w:pStyle w:val="Heading1"/>
      </w:pPr>
      <w:r>
        <w:rPr>
          <w:lang w:val="bg-BG"/>
        </w:rPr>
        <w:t>Решение на проблем 4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B0B65" w:rsidRPr="00CF1A49" w14:paraId="7D7A2664" w14:textId="77777777" w:rsidTr="00BB0B65">
        <w:tc>
          <w:tcPr>
            <w:tcW w:w="9290" w:type="dxa"/>
          </w:tcPr>
          <w:p w14:paraId="10F3D47B" w14:textId="77777777" w:rsidR="00770036" w:rsidRPr="00770036" w:rsidRDefault="00770036" w:rsidP="00770036">
            <w:pPr>
              <w:pStyle w:val="Heading2"/>
              <w:outlineLvl w:val="1"/>
              <w:rPr>
                <w:color w:val="595959" w:themeColor="text1" w:themeTint="A6"/>
                <w:sz w:val="22"/>
                <w:szCs w:val="24"/>
                <w:lang w:val="bg-BG"/>
              </w:rPr>
            </w:pPr>
            <w:r w:rsidRPr="00770036">
              <w:rPr>
                <w:color w:val="595959" w:themeColor="text1" w:themeTint="A6"/>
                <w:sz w:val="22"/>
                <w:szCs w:val="24"/>
                <w:lang w:val="bg-BG"/>
              </w:rPr>
              <w:t xml:space="preserve">Car </w:t>
            </w:r>
            <w:proofErr w:type="spellStart"/>
            <w:r w:rsidRPr="00770036">
              <w:rPr>
                <w:color w:val="595959" w:themeColor="text1" w:themeTint="A6"/>
                <w:sz w:val="22"/>
                <w:szCs w:val="24"/>
                <w:lang w:val="bg-BG"/>
              </w:rPr>
              <w:t>car</w:t>
            </w:r>
            <w:proofErr w:type="spellEnd"/>
            <w:r w:rsidRPr="00770036">
              <w:rPr>
                <w:color w:val="595959" w:themeColor="text1" w:themeTint="A6"/>
                <w:sz w:val="22"/>
                <w:szCs w:val="24"/>
                <w:lang w:val="bg-BG"/>
              </w:rPr>
              <w:t xml:space="preserve"> = new Car()</w:t>
            </w:r>
          </w:p>
          <w:p w14:paraId="752B384A" w14:textId="0594A4EF" w:rsidR="00770036" w:rsidRPr="00770036" w:rsidRDefault="00770036" w:rsidP="00770036">
            <w:pPr>
              <w:pStyle w:val="Heading2"/>
              <w:outlineLvl w:val="1"/>
              <w:rPr>
                <w:color w:val="595959" w:themeColor="text1" w:themeTint="A6"/>
                <w:sz w:val="22"/>
                <w:szCs w:val="24"/>
                <w:lang w:val="bg-BG"/>
              </w:rPr>
            </w:pPr>
            <w:r w:rsidRPr="00770036">
              <w:rPr>
                <w:color w:val="595959" w:themeColor="text1" w:themeTint="A6"/>
                <w:sz w:val="22"/>
                <w:szCs w:val="24"/>
                <w:lang w:val="bg-BG"/>
              </w:rPr>
              <w:t>{</w:t>
            </w:r>
          </w:p>
          <w:p w14:paraId="161B6546" w14:textId="77777777" w:rsidR="00770036" w:rsidRPr="00770036" w:rsidRDefault="00770036" w:rsidP="00770036">
            <w:pPr>
              <w:pStyle w:val="Heading2"/>
              <w:outlineLvl w:val="1"/>
              <w:rPr>
                <w:color w:val="595959" w:themeColor="text1" w:themeTint="A6"/>
                <w:sz w:val="22"/>
                <w:szCs w:val="24"/>
                <w:lang w:val="bg-BG"/>
              </w:rPr>
            </w:pPr>
            <w:r w:rsidRPr="00770036">
              <w:rPr>
                <w:color w:val="595959" w:themeColor="text1" w:themeTint="A6"/>
                <w:sz w:val="22"/>
                <w:szCs w:val="24"/>
                <w:lang w:val="bg-BG"/>
              </w:rPr>
              <w:t xml:space="preserve">                    Id = editModel.Id,</w:t>
            </w:r>
          </w:p>
          <w:p w14:paraId="3408E19B" w14:textId="77777777" w:rsidR="00770036" w:rsidRPr="00770036" w:rsidRDefault="00770036" w:rsidP="00770036">
            <w:pPr>
              <w:pStyle w:val="Heading2"/>
              <w:outlineLvl w:val="1"/>
              <w:rPr>
                <w:color w:val="595959" w:themeColor="text1" w:themeTint="A6"/>
                <w:sz w:val="22"/>
                <w:szCs w:val="24"/>
                <w:lang w:val="bg-BG"/>
              </w:rPr>
            </w:pPr>
            <w:r w:rsidRPr="00770036">
              <w:rPr>
                <w:color w:val="595959" w:themeColor="text1" w:themeTint="A6"/>
                <w:sz w:val="22"/>
                <w:szCs w:val="24"/>
                <w:lang w:val="bg-BG"/>
              </w:rPr>
              <w:t xml:space="preserve">                    Model = editModel.Model,</w:t>
            </w:r>
          </w:p>
          <w:p w14:paraId="53C3D378" w14:textId="77777777" w:rsidR="00770036" w:rsidRPr="00770036" w:rsidRDefault="00770036" w:rsidP="00770036">
            <w:pPr>
              <w:pStyle w:val="Heading2"/>
              <w:outlineLvl w:val="1"/>
              <w:rPr>
                <w:color w:val="595959" w:themeColor="text1" w:themeTint="A6"/>
                <w:sz w:val="22"/>
                <w:szCs w:val="24"/>
                <w:lang w:val="bg-BG"/>
              </w:rPr>
            </w:pPr>
            <w:r w:rsidRPr="00770036">
              <w:rPr>
                <w:color w:val="595959" w:themeColor="text1" w:themeTint="A6"/>
                <w:sz w:val="22"/>
                <w:szCs w:val="24"/>
                <w:lang w:val="bg-BG"/>
              </w:rPr>
              <w:t xml:space="preserve">                    Year = editModel.Year,</w:t>
            </w:r>
          </w:p>
          <w:p w14:paraId="1A948C78" w14:textId="77777777" w:rsidR="00770036" w:rsidRPr="00770036" w:rsidRDefault="00770036" w:rsidP="00770036">
            <w:pPr>
              <w:pStyle w:val="Heading2"/>
              <w:outlineLvl w:val="1"/>
              <w:rPr>
                <w:color w:val="595959" w:themeColor="text1" w:themeTint="A6"/>
                <w:sz w:val="22"/>
                <w:szCs w:val="24"/>
                <w:lang w:val="bg-BG"/>
              </w:rPr>
            </w:pPr>
            <w:r w:rsidRPr="00770036">
              <w:rPr>
                <w:color w:val="595959" w:themeColor="text1" w:themeTint="A6"/>
                <w:sz w:val="22"/>
                <w:szCs w:val="24"/>
                <w:lang w:val="bg-BG"/>
              </w:rPr>
              <w:t xml:space="preserve">                    Engine = editModel.Engine,</w:t>
            </w:r>
          </w:p>
          <w:p w14:paraId="4FDDA452" w14:textId="77777777" w:rsidR="00770036" w:rsidRPr="00770036" w:rsidRDefault="00770036" w:rsidP="00770036">
            <w:pPr>
              <w:pStyle w:val="Heading2"/>
              <w:outlineLvl w:val="1"/>
              <w:rPr>
                <w:color w:val="595959" w:themeColor="text1" w:themeTint="A6"/>
                <w:sz w:val="22"/>
                <w:szCs w:val="24"/>
                <w:lang w:val="bg-BG"/>
              </w:rPr>
            </w:pPr>
            <w:r w:rsidRPr="00770036">
              <w:rPr>
                <w:color w:val="595959" w:themeColor="text1" w:themeTint="A6"/>
                <w:sz w:val="22"/>
                <w:szCs w:val="24"/>
                <w:lang w:val="bg-BG"/>
              </w:rPr>
              <w:t xml:space="preserve">                    Brand = editModel.Brand</w:t>
            </w:r>
          </w:p>
          <w:p w14:paraId="04F5B7A2" w14:textId="32880A11" w:rsidR="00770036" w:rsidRPr="00770036" w:rsidRDefault="00770036" w:rsidP="00770036">
            <w:pPr>
              <w:pStyle w:val="Heading2"/>
              <w:outlineLvl w:val="1"/>
              <w:rPr>
                <w:color w:val="595959" w:themeColor="text1" w:themeTint="A6"/>
                <w:sz w:val="22"/>
                <w:szCs w:val="24"/>
                <w:lang w:val="bg-BG"/>
              </w:rPr>
            </w:pPr>
            <w:r w:rsidRPr="00770036">
              <w:rPr>
                <w:color w:val="595959" w:themeColor="text1" w:themeTint="A6"/>
                <w:sz w:val="22"/>
                <w:szCs w:val="24"/>
                <w:lang w:val="bg-BG"/>
              </w:rPr>
              <w:t>};</w:t>
            </w:r>
          </w:p>
          <w:p w14:paraId="49729749" w14:textId="27F70336" w:rsidR="00770036" w:rsidRPr="00770036" w:rsidRDefault="00770036" w:rsidP="00770036">
            <w:pPr>
              <w:pStyle w:val="Heading2"/>
              <w:outlineLvl w:val="1"/>
              <w:rPr>
                <w:color w:val="595959" w:themeColor="text1" w:themeTint="A6"/>
                <w:sz w:val="22"/>
                <w:szCs w:val="24"/>
                <w:lang w:val="bg-BG"/>
              </w:rPr>
            </w:pPr>
            <w:r w:rsidRPr="00770036">
              <w:rPr>
                <w:color w:val="595959" w:themeColor="text1" w:themeTint="A6"/>
                <w:sz w:val="22"/>
                <w:szCs w:val="24"/>
                <w:lang w:val="bg-BG"/>
              </w:rPr>
              <w:t>try</w:t>
            </w:r>
          </w:p>
          <w:p w14:paraId="4C2299BF" w14:textId="4A42FF6D" w:rsidR="00770036" w:rsidRPr="00770036" w:rsidRDefault="00770036" w:rsidP="00770036">
            <w:pPr>
              <w:pStyle w:val="Heading2"/>
              <w:outlineLvl w:val="1"/>
              <w:rPr>
                <w:color w:val="595959" w:themeColor="text1" w:themeTint="A6"/>
                <w:sz w:val="22"/>
                <w:szCs w:val="24"/>
                <w:lang w:val="bg-BG"/>
              </w:rPr>
            </w:pPr>
            <w:r w:rsidRPr="00770036">
              <w:rPr>
                <w:color w:val="595959" w:themeColor="text1" w:themeTint="A6"/>
                <w:sz w:val="22"/>
                <w:szCs w:val="24"/>
                <w:lang w:val="bg-BG"/>
              </w:rPr>
              <w:t>{</w:t>
            </w:r>
          </w:p>
          <w:p w14:paraId="66710023" w14:textId="77777777" w:rsidR="00770036" w:rsidRPr="00770036" w:rsidRDefault="00770036" w:rsidP="00770036">
            <w:pPr>
              <w:pStyle w:val="Heading2"/>
              <w:outlineLvl w:val="1"/>
              <w:rPr>
                <w:color w:val="595959" w:themeColor="text1" w:themeTint="A6"/>
                <w:sz w:val="22"/>
                <w:szCs w:val="24"/>
                <w:lang w:val="bg-BG"/>
              </w:rPr>
            </w:pPr>
            <w:r w:rsidRPr="00770036">
              <w:rPr>
                <w:color w:val="595959" w:themeColor="text1" w:themeTint="A6"/>
                <w:sz w:val="22"/>
                <w:szCs w:val="24"/>
                <w:lang w:val="bg-BG"/>
              </w:rPr>
              <w:t xml:space="preserve">                    var oldCar = _context.Cars.Where(x =&gt; x.Id == editModel.Id).First();</w:t>
            </w:r>
          </w:p>
          <w:p w14:paraId="181F310F" w14:textId="77777777" w:rsidR="00770036" w:rsidRPr="00770036" w:rsidRDefault="00770036" w:rsidP="00770036">
            <w:pPr>
              <w:pStyle w:val="Heading2"/>
              <w:outlineLvl w:val="1"/>
              <w:rPr>
                <w:color w:val="595959" w:themeColor="text1" w:themeTint="A6"/>
                <w:sz w:val="22"/>
                <w:szCs w:val="24"/>
                <w:lang w:val="bg-BG"/>
              </w:rPr>
            </w:pPr>
            <w:r w:rsidRPr="00770036">
              <w:rPr>
                <w:color w:val="595959" w:themeColor="text1" w:themeTint="A6"/>
                <w:sz w:val="22"/>
                <w:szCs w:val="24"/>
                <w:lang w:val="bg-BG"/>
              </w:rPr>
              <w:t xml:space="preserve">                    _context.Remove(oldCar);</w:t>
            </w:r>
          </w:p>
          <w:p w14:paraId="7FA9C6F7" w14:textId="77777777" w:rsidR="00770036" w:rsidRPr="00770036" w:rsidRDefault="00770036" w:rsidP="00770036">
            <w:pPr>
              <w:pStyle w:val="Heading2"/>
              <w:outlineLvl w:val="1"/>
              <w:rPr>
                <w:color w:val="595959" w:themeColor="text1" w:themeTint="A6"/>
                <w:sz w:val="22"/>
                <w:szCs w:val="24"/>
                <w:lang w:val="bg-BG"/>
              </w:rPr>
            </w:pPr>
            <w:r w:rsidRPr="00770036">
              <w:rPr>
                <w:color w:val="595959" w:themeColor="text1" w:themeTint="A6"/>
                <w:sz w:val="22"/>
                <w:szCs w:val="24"/>
                <w:lang w:val="bg-BG"/>
              </w:rPr>
              <w:t xml:space="preserve">                    _context.Add(car);</w:t>
            </w:r>
          </w:p>
          <w:p w14:paraId="2F42EC9D" w14:textId="77777777" w:rsidR="00770036" w:rsidRPr="00770036" w:rsidRDefault="00770036" w:rsidP="00770036">
            <w:pPr>
              <w:pStyle w:val="Heading2"/>
              <w:outlineLvl w:val="1"/>
              <w:rPr>
                <w:color w:val="595959" w:themeColor="text1" w:themeTint="A6"/>
                <w:sz w:val="22"/>
                <w:szCs w:val="24"/>
                <w:lang w:val="bg-BG"/>
              </w:rPr>
            </w:pPr>
            <w:r w:rsidRPr="00770036">
              <w:rPr>
                <w:color w:val="595959" w:themeColor="text1" w:themeTint="A6"/>
                <w:sz w:val="22"/>
                <w:szCs w:val="24"/>
                <w:lang w:val="bg-BG"/>
              </w:rPr>
              <w:t xml:space="preserve">                    await _context.SaveChangesAsync();</w:t>
            </w:r>
          </w:p>
          <w:p w14:paraId="07E87FC4" w14:textId="074DE1C3" w:rsidR="00BB0B65" w:rsidRPr="00770036" w:rsidRDefault="00770036" w:rsidP="00770036">
            <w:pPr>
              <w:pStyle w:val="Heading2"/>
              <w:outlineLvl w:val="1"/>
              <w:rPr>
                <w:color w:val="595959" w:themeColor="text1" w:themeTint="A6"/>
                <w:sz w:val="22"/>
                <w:szCs w:val="24"/>
                <w:lang w:val="bg-BG"/>
              </w:rPr>
            </w:pPr>
            <w:r w:rsidRPr="00770036">
              <w:rPr>
                <w:color w:val="595959" w:themeColor="text1" w:themeTint="A6"/>
                <w:sz w:val="22"/>
                <w:szCs w:val="24"/>
                <w:lang w:val="bg-BG"/>
              </w:rPr>
              <w:t>}</w:t>
            </w:r>
          </w:p>
        </w:tc>
      </w:tr>
      <w:tr w:rsidR="00BB0B65" w:rsidRPr="00CF1A49" w14:paraId="271FC6F3" w14:textId="77777777" w:rsidTr="00BB0B65">
        <w:tc>
          <w:tcPr>
            <w:tcW w:w="9290" w:type="dxa"/>
            <w:tcMar>
              <w:top w:w="216" w:type="dxa"/>
            </w:tcMar>
          </w:tcPr>
          <w:p w14:paraId="521FC044" w14:textId="19A62EFB" w:rsidR="00BB0B65" w:rsidRDefault="00BB0B65" w:rsidP="00ED191A">
            <w:pPr>
              <w:pStyle w:val="Heading3"/>
              <w:contextualSpacing w:val="0"/>
              <w:outlineLvl w:val="2"/>
            </w:pPr>
          </w:p>
        </w:tc>
      </w:tr>
      <w:tr w:rsidR="00770036" w:rsidRPr="00CF1A49" w14:paraId="1E9EF783" w14:textId="77777777" w:rsidTr="00BB0B65">
        <w:tc>
          <w:tcPr>
            <w:tcW w:w="9290" w:type="dxa"/>
            <w:tcMar>
              <w:top w:w="216" w:type="dxa"/>
            </w:tcMar>
          </w:tcPr>
          <w:p w14:paraId="5319C4C7" w14:textId="77777777" w:rsidR="00770036" w:rsidRDefault="00770036" w:rsidP="00ED191A">
            <w:pPr>
              <w:pStyle w:val="Heading3"/>
              <w:outlineLvl w:val="2"/>
              <w:rPr>
                <w:lang w:val="bg-BG"/>
              </w:rPr>
            </w:pPr>
          </w:p>
        </w:tc>
      </w:tr>
    </w:tbl>
    <w:p w14:paraId="09200E61" w14:textId="2966B265" w:rsidR="00B51D1B" w:rsidRDefault="00B51D1B" w:rsidP="00140B93">
      <w:pPr>
        <w:pStyle w:val="Heading1"/>
        <w:rPr>
          <w:lang w:val="bg-BG"/>
        </w:rPr>
      </w:pPr>
    </w:p>
    <w:p w14:paraId="721071B6" w14:textId="175F9618" w:rsidR="00770036" w:rsidRPr="00770036" w:rsidRDefault="00770036" w:rsidP="00770036">
      <w:pPr>
        <w:pStyle w:val="Heading1"/>
      </w:pPr>
      <w:r>
        <w:rPr>
          <w:lang w:val="bg-BG"/>
        </w:rPr>
        <w:t xml:space="preserve">Проблем </w:t>
      </w:r>
      <w:r>
        <w:t>5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770036" w:rsidRPr="00CF1A49" w14:paraId="378BA371" w14:textId="77777777" w:rsidTr="00D41B48">
        <w:tc>
          <w:tcPr>
            <w:tcW w:w="9355" w:type="dxa"/>
          </w:tcPr>
          <w:p w14:paraId="710A69D9" w14:textId="6C12286A" w:rsidR="00770036" w:rsidRPr="00CF1A49" w:rsidRDefault="00770036" w:rsidP="00770036">
            <w:pPr>
              <w:pStyle w:val="Heading2"/>
              <w:outlineLvl w:val="1"/>
            </w:pPr>
            <w:r w:rsidRPr="00770036">
              <w:rPr>
                <w:color w:val="595959" w:themeColor="text1" w:themeTint="A6"/>
                <w:sz w:val="22"/>
                <w:szCs w:val="24"/>
                <w:lang w:val="bg-BG"/>
              </w:rPr>
              <w:t xml:space="preserve">При създаване или редактиране на кола могат да се въведат невалидни данни като отрицателна година, както и да се създаде/редактира кола с непълни </w:t>
            </w:r>
            <w:r w:rsidRPr="00770036">
              <w:rPr>
                <w:color w:val="595959" w:themeColor="text1" w:themeTint="A6"/>
                <w:sz w:val="22"/>
                <w:szCs w:val="24"/>
                <w:lang w:val="bg-BG"/>
              </w:rPr>
              <w:lastRenderedPageBreak/>
              <w:t>данни (пропуснато поле). Оптимално марка и модел на дадена кола не трябва да са по-дълги от 50 символа, трябва да са задължителни полета, а годината не трябва да превишава с повече от 1 сегашната година, както и не тряба да е по-ниска от 1975</w:t>
            </w:r>
          </w:p>
        </w:tc>
      </w:tr>
      <w:tr w:rsidR="00770036" w:rsidRPr="00CF1A49" w14:paraId="308B2C6F" w14:textId="77777777" w:rsidTr="00D41B48">
        <w:tc>
          <w:tcPr>
            <w:tcW w:w="9355" w:type="dxa"/>
            <w:tcMar>
              <w:top w:w="216" w:type="dxa"/>
            </w:tcMar>
          </w:tcPr>
          <w:p w14:paraId="0309F867" w14:textId="158AB899" w:rsidR="00770036" w:rsidRPr="008B16B6" w:rsidRDefault="00770036" w:rsidP="00D41B48"/>
        </w:tc>
      </w:tr>
    </w:tbl>
    <w:p w14:paraId="66346DD3" w14:textId="352902C3" w:rsidR="00770036" w:rsidRPr="00770036" w:rsidRDefault="00770036" w:rsidP="00770036">
      <w:pPr>
        <w:pStyle w:val="Heading1"/>
      </w:pPr>
      <w:r>
        <w:rPr>
          <w:lang w:val="bg-BG"/>
        </w:rPr>
        <w:t xml:space="preserve">Решение на проблем </w:t>
      </w:r>
      <w:r>
        <w:t>5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770036" w:rsidRPr="00CF1A49" w14:paraId="5800DB0A" w14:textId="77777777" w:rsidTr="00D41B48">
        <w:tc>
          <w:tcPr>
            <w:tcW w:w="9290" w:type="dxa"/>
          </w:tcPr>
          <w:p w14:paraId="15EC3D78" w14:textId="604F52D2" w:rsidR="00770036" w:rsidRDefault="00713B7F" w:rsidP="00D41B48">
            <w:pPr>
              <w:pStyle w:val="Heading2"/>
              <w:outlineLvl w:val="1"/>
              <w:rPr>
                <w:color w:val="595959" w:themeColor="text1" w:themeTint="A6"/>
                <w:sz w:val="22"/>
                <w:szCs w:val="24"/>
                <w:lang w:val="bg-BG"/>
              </w:rPr>
            </w:pPr>
            <w:r>
              <w:rPr>
                <w:color w:val="595959" w:themeColor="text1" w:themeTint="A6"/>
                <w:sz w:val="22"/>
                <w:szCs w:val="24"/>
                <w:lang w:val="bg-BG"/>
              </w:rPr>
              <w:t xml:space="preserve">ВЪВ ФАЙЛОВЕТЕ </w:t>
            </w:r>
            <w:r w:rsidRPr="00713B7F">
              <w:rPr>
                <w:color w:val="595959" w:themeColor="text1" w:themeTint="A6"/>
                <w:sz w:val="22"/>
                <w:szCs w:val="24"/>
                <w:lang w:val="bg-BG"/>
              </w:rPr>
              <w:t>CarsCreateViewModel</w:t>
            </w:r>
            <w:r>
              <w:rPr>
                <w:color w:val="595959" w:themeColor="text1" w:themeTint="A6"/>
                <w:sz w:val="22"/>
                <w:szCs w:val="24"/>
                <w:lang w:val="bg-BG"/>
              </w:rPr>
              <w:t>.</w:t>
            </w:r>
            <w:r>
              <w:rPr>
                <w:color w:val="595959" w:themeColor="text1" w:themeTint="A6"/>
                <w:sz w:val="22"/>
                <w:szCs w:val="24"/>
              </w:rPr>
              <w:t xml:space="preserve">CS </w:t>
            </w:r>
            <w:r>
              <w:rPr>
                <w:color w:val="595959" w:themeColor="text1" w:themeTint="A6"/>
                <w:sz w:val="22"/>
                <w:szCs w:val="24"/>
                <w:lang w:val="bg-BG"/>
              </w:rPr>
              <w:t xml:space="preserve">И </w:t>
            </w:r>
            <w:r w:rsidRPr="00713B7F">
              <w:rPr>
                <w:color w:val="595959" w:themeColor="text1" w:themeTint="A6"/>
                <w:sz w:val="22"/>
                <w:szCs w:val="24"/>
                <w:lang w:val="bg-BG"/>
              </w:rPr>
              <w:t>CarsEditViewModel</w:t>
            </w:r>
            <w:r>
              <w:rPr>
                <w:color w:val="595959" w:themeColor="text1" w:themeTint="A6"/>
                <w:sz w:val="22"/>
                <w:szCs w:val="24"/>
                <w:lang w:val="bg-BG"/>
              </w:rPr>
              <w:t>.</w:t>
            </w:r>
            <w:r>
              <w:rPr>
                <w:color w:val="595959" w:themeColor="text1" w:themeTint="A6"/>
                <w:sz w:val="22"/>
                <w:szCs w:val="24"/>
              </w:rPr>
              <w:t xml:space="preserve">CS </w:t>
            </w:r>
            <w:r>
              <w:rPr>
                <w:color w:val="595959" w:themeColor="text1" w:themeTint="A6"/>
                <w:sz w:val="22"/>
                <w:szCs w:val="24"/>
                <w:lang w:val="bg-BG"/>
              </w:rPr>
              <w:t xml:space="preserve">ОТ ПАПКА </w:t>
            </w:r>
            <w:r>
              <w:rPr>
                <w:color w:val="595959" w:themeColor="text1" w:themeTint="A6"/>
                <w:sz w:val="22"/>
                <w:szCs w:val="24"/>
              </w:rPr>
              <w:t xml:space="preserve">MODELS/CARS </w:t>
            </w:r>
            <w:r>
              <w:rPr>
                <w:color w:val="595959" w:themeColor="text1" w:themeTint="A6"/>
                <w:sz w:val="22"/>
                <w:szCs w:val="24"/>
                <w:lang w:val="bg-BG"/>
              </w:rPr>
              <w:t>СА ДОБАВЕНИ СЛЕДНИТЕ КОРЕКЦИИ:</w:t>
            </w:r>
          </w:p>
          <w:p w14:paraId="5E293740" w14:textId="77777777" w:rsidR="00713B7F" w:rsidRDefault="00713B7F" w:rsidP="00D41B48">
            <w:pPr>
              <w:pStyle w:val="Heading2"/>
              <w:outlineLvl w:val="1"/>
              <w:rPr>
                <w:color w:val="595959" w:themeColor="text1" w:themeTint="A6"/>
                <w:sz w:val="22"/>
                <w:szCs w:val="24"/>
                <w:lang w:val="bg-BG"/>
              </w:rPr>
            </w:pPr>
          </w:p>
          <w:p w14:paraId="01FBC74D" w14:textId="77777777" w:rsidR="00713B7F" w:rsidRPr="00713B7F" w:rsidRDefault="00713B7F" w:rsidP="00713B7F">
            <w:pPr>
              <w:pStyle w:val="Heading2"/>
              <w:outlineLvl w:val="1"/>
              <w:rPr>
                <w:color w:val="595959" w:themeColor="text1" w:themeTint="A6"/>
                <w:sz w:val="22"/>
                <w:szCs w:val="24"/>
                <w:lang w:val="bg-BG"/>
              </w:rPr>
            </w:pPr>
            <w:r w:rsidRPr="00713B7F">
              <w:rPr>
                <w:color w:val="595959" w:themeColor="text1" w:themeTint="A6"/>
                <w:sz w:val="22"/>
                <w:szCs w:val="24"/>
                <w:lang w:val="bg-BG"/>
              </w:rPr>
              <w:t>[Required]</w:t>
            </w:r>
          </w:p>
          <w:p w14:paraId="33197545" w14:textId="4BF7FD5E" w:rsidR="00713B7F" w:rsidRPr="00713B7F" w:rsidRDefault="00713B7F" w:rsidP="00713B7F">
            <w:pPr>
              <w:pStyle w:val="Heading2"/>
              <w:outlineLvl w:val="1"/>
              <w:rPr>
                <w:color w:val="595959" w:themeColor="text1" w:themeTint="A6"/>
                <w:sz w:val="22"/>
                <w:szCs w:val="24"/>
                <w:lang w:val="bg-BG"/>
              </w:rPr>
            </w:pPr>
            <w:r w:rsidRPr="00713B7F">
              <w:rPr>
                <w:color w:val="595959" w:themeColor="text1" w:themeTint="A6"/>
                <w:sz w:val="22"/>
                <w:szCs w:val="24"/>
                <w:lang w:val="bg-BG"/>
              </w:rPr>
              <w:t>[StringLength(50, ErrorMessage = "Brand name should be at most 50 characters")]</w:t>
            </w:r>
          </w:p>
          <w:p w14:paraId="72B4968E" w14:textId="03BFC9B5" w:rsidR="00713B7F" w:rsidRPr="00713B7F" w:rsidRDefault="00713B7F" w:rsidP="00713B7F">
            <w:pPr>
              <w:pStyle w:val="Heading2"/>
              <w:outlineLvl w:val="1"/>
              <w:rPr>
                <w:color w:val="595959" w:themeColor="text1" w:themeTint="A6"/>
                <w:sz w:val="22"/>
                <w:szCs w:val="24"/>
                <w:lang w:val="bg-BG"/>
              </w:rPr>
            </w:pPr>
            <w:r w:rsidRPr="00713B7F">
              <w:rPr>
                <w:color w:val="595959" w:themeColor="text1" w:themeTint="A6"/>
                <w:sz w:val="22"/>
                <w:szCs w:val="24"/>
                <w:lang w:val="bg-BG"/>
              </w:rPr>
              <w:t>public string Brand { get; set; }</w:t>
            </w:r>
          </w:p>
          <w:p w14:paraId="1500C92A" w14:textId="77777777" w:rsidR="00713B7F" w:rsidRPr="00713B7F" w:rsidRDefault="00713B7F" w:rsidP="00713B7F">
            <w:pPr>
              <w:pStyle w:val="Heading2"/>
              <w:outlineLvl w:val="1"/>
              <w:rPr>
                <w:color w:val="595959" w:themeColor="text1" w:themeTint="A6"/>
                <w:sz w:val="22"/>
                <w:szCs w:val="24"/>
                <w:lang w:val="bg-BG"/>
              </w:rPr>
            </w:pPr>
          </w:p>
          <w:p w14:paraId="5A32023C" w14:textId="1648F817" w:rsidR="00713B7F" w:rsidRPr="00713B7F" w:rsidRDefault="00713B7F" w:rsidP="00713B7F">
            <w:pPr>
              <w:pStyle w:val="Heading2"/>
              <w:outlineLvl w:val="1"/>
              <w:rPr>
                <w:color w:val="595959" w:themeColor="text1" w:themeTint="A6"/>
                <w:sz w:val="22"/>
                <w:szCs w:val="24"/>
                <w:lang w:val="bg-BG"/>
              </w:rPr>
            </w:pPr>
            <w:r w:rsidRPr="00713B7F">
              <w:rPr>
                <w:color w:val="595959" w:themeColor="text1" w:themeTint="A6"/>
                <w:sz w:val="22"/>
                <w:szCs w:val="24"/>
                <w:lang w:val="bg-BG"/>
              </w:rPr>
              <w:t>[Required]</w:t>
            </w:r>
          </w:p>
          <w:p w14:paraId="4B8C978E" w14:textId="3010F9B9" w:rsidR="00713B7F" w:rsidRPr="00713B7F" w:rsidRDefault="00713B7F" w:rsidP="00713B7F">
            <w:pPr>
              <w:pStyle w:val="Heading2"/>
              <w:outlineLvl w:val="1"/>
              <w:rPr>
                <w:color w:val="595959" w:themeColor="text1" w:themeTint="A6"/>
                <w:sz w:val="22"/>
                <w:szCs w:val="24"/>
                <w:lang w:val="bg-BG"/>
              </w:rPr>
            </w:pPr>
            <w:r w:rsidRPr="00713B7F">
              <w:rPr>
                <w:color w:val="595959" w:themeColor="text1" w:themeTint="A6"/>
                <w:sz w:val="22"/>
                <w:szCs w:val="24"/>
                <w:lang w:val="bg-BG"/>
              </w:rPr>
              <w:t>[StringLength(50, ErrorMessage = "Brand name should be at most 50 characters")]</w:t>
            </w:r>
          </w:p>
          <w:p w14:paraId="62BBC1A6" w14:textId="2F10BC35" w:rsidR="00713B7F" w:rsidRPr="00713B7F" w:rsidRDefault="00713B7F" w:rsidP="00713B7F">
            <w:pPr>
              <w:pStyle w:val="Heading2"/>
              <w:outlineLvl w:val="1"/>
              <w:rPr>
                <w:color w:val="595959" w:themeColor="text1" w:themeTint="A6"/>
                <w:sz w:val="22"/>
                <w:szCs w:val="24"/>
                <w:lang w:val="bg-BG"/>
              </w:rPr>
            </w:pPr>
            <w:r w:rsidRPr="00713B7F">
              <w:rPr>
                <w:color w:val="595959" w:themeColor="text1" w:themeTint="A6"/>
                <w:sz w:val="22"/>
                <w:szCs w:val="24"/>
                <w:lang w:val="bg-BG"/>
              </w:rPr>
              <w:t>public string Model { get; set; }</w:t>
            </w:r>
          </w:p>
        </w:tc>
      </w:tr>
      <w:tr w:rsidR="00770036" w:rsidRPr="00CF1A49" w14:paraId="313C4C3E" w14:textId="77777777" w:rsidTr="00D41B48">
        <w:tc>
          <w:tcPr>
            <w:tcW w:w="9290" w:type="dxa"/>
            <w:tcMar>
              <w:top w:w="216" w:type="dxa"/>
            </w:tcMar>
          </w:tcPr>
          <w:p w14:paraId="33DFF164" w14:textId="0E1C3608" w:rsidR="00770036" w:rsidRDefault="00770036" w:rsidP="00D41B48">
            <w:pPr>
              <w:pStyle w:val="Heading3"/>
              <w:contextualSpacing w:val="0"/>
              <w:outlineLvl w:val="2"/>
            </w:pPr>
          </w:p>
        </w:tc>
      </w:tr>
    </w:tbl>
    <w:p w14:paraId="63D6A2A2" w14:textId="77777777" w:rsidR="00770036" w:rsidRPr="00140B93" w:rsidRDefault="00770036" w:rsidP="00140B93">
      <w:pPr>
        <w:pStyle w:val="Heading1"/>
        <w:rPr>
          <w:lang w:val="bg-BG"/>
        </w:rPr>
      </w:pPr>
    </w:p>
    <w:sectPr w:rsidR="00770036" w:rsidRPr="00140B93" w:rsidSect="005A1B10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F7F44" w14:textId="77777777" w:rsidR="004153AB" w:rsidRDefault="004153AB" w:rsidP="0068194B">
      <w:r>
        <w:separator/>
      </w:r>
    </w:p>
    <w:p w14:paraId="23E215DE" w14:textId="77777777" w:rsidR="004153AB" w:rsidRDefault="004153AB"/>
    <w:p w14:paraId="336DA809" w14:textId="77777777" w:rsidR="004153AB" w:rsidRDefault="004153AB"/>
  </w:endnote>
  <w:endnote w:type="continuationSeparator" w:id="0">
    <w:p w14:paraId="388AB73E" w14:textId="77777777" w:rsidR="004153AB" w:rsidRDefault="004153AB" w:rsidP="0068194B">
      <w:r>
        <w:continuationSeparator/>
      </w:r>
    </w:p>
    <w:p w14:paraId="3CA49194" w14:textId="77777777" w:rsidR="004153AB" w:rsidRDefault="004153AB"/>
    <w:p w14:paraId="10719C42" w14:textId="77777777" w:rsidR="004153AB" w:rsidRDefault="004153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A14221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0B6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B91F6" w14:textId="77777777" w:rsidR="00140B93" w:rsidRPr="00140B93" w:rsidRDefault="00140B93">
    <w:pPr>
      <w:pStyle w:val="Footer"/>
      <w:rPr>
        <w:lang w:val="bg-BG"/>
      </w:rPr>
    </w:pPr>
    <w:r w:rsidRPr="00140B93">
      <w:rPr>
        <w:lang w:val="bg-BG"/>
      </w:rPr>
      <w:t>Национална програма “Обучение за ИТ кариера”, професия “Приложен програмист”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51BAF" w14:textId="77777777" w:rsidR="004153AB" w:rsidRDefault="004153AB" w:rsidP="0068194B">
      <w:r>
        <w:separator/>
      </w:r>
    </w:p>
    <w:p w14:paraId="01F3D275" w14:textId="77777777" w:rsidR="004153AB" w:rsidRDefault="004153AB"/>
    <w:p w14:paraId="01DD89BB" w14:textId="77777777" w:rsidR="004153AB" w:rsidRDefault="004153AB"/>
  </w:footnote>
  <w:footnote w:type="continuationSeparator" w:id="0">
    <w:p w14:paraId="3FB2D37B" w14:textId="77777777" w:rsidR="004153AB" w:rsidRDefault="004153AB" w:rsidP="0068194B">
      <w:r>
        <w:continuationSeparator/>
      </w:r>
    </w:p>
    <w:p w14:paraId="4A67E5EE" w14:textId="77777777" w:rsidR="004153AB" w:rsidRDefault="004153AB"/>
    <w:p w14:paraId="0EECC9E9" w14:textId="77777777" w:rsidR="004153AB" w:rsidRDefault="004153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F361F" w14:textId="77777777" w:rsidR="00140B93" w:rsidRPr="00140B93" w:rsidRDefault="00140B93">
    <w:pPr>
      <w:pStyle w:val="Header"/>
      <w:rPr>
        <w:lang w:val="ru-RU"/>
      </w:rPr>
    </w:pPr>
    <w:r>
      <w:rPr>
        <w:lang w:val="bg-BG"/>
      </w:rPr>
      <w:t>Изпит по Модул 2 „Интернет програмиране“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097A6" w14:textId="77777777" w:rsidR="00236D54" w:rsidRPr="00140B93" w:rsidRDefault="00F476C4" w:rsidP="005A1B10">
    <w:pPr>
      <w:pStyle w:val="Header"/>
      <w:rPr>
        <w:lang w:val="bg-BG"/>
      </w:rPr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B41FD4D" wp14:editId="5D9F6DA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0497793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  <w:r w:rsidR="00140B93">
      <w:rPr>
        <w:lang w:val="bg-BG"/>
      </w:rPr>
      <w:t>Изпит по Модул 2 „Интернет програмиране“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DCB6584"/>
    <w:multiLevelType w:val="hybridMultilevel"/>
    <w:tmpl w:val="3CE0B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44F3CB2"/>
    <w:multiLevelType w:val="hybridMultilevel"/>
    <w:tmpl w:val="10FE3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3NDQxMTc1NjOxMDBX0lEKTi0uzszPAykwrAUA0W35lSwAAAA="/>
  </w:docVars>
  <w:rsids>
    <w:rsidRoot w:val="00140B93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0B93"/>
    <w:rsid w:val="001427E1"/>
    <w:rsid w:val="00163668"/>
    <w:rsid w:val="00171566"/>
    <w:rsid w:val="00174676"/>
    <w:rsid w:val="001755A8"/>
    <w:rsid w:val="00184014"/>
    <w:rsid w:val="00192008"/>
    <w:rsid w:val="001B33AA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53AB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25C5"/>
    <w:rsid w:val="006B5D48"/>
    <w:rsid w:val="006B7D7B"/>
    <w:rsid w:val="006C1A5E"/>
    <w:rsid w:val="006E1507"/>
    <w:rsid w:val="00712D8B"/>
    <w:rsid w:val="00713B7F"/>
    <w:rsid w:val="007273B7"/>
    <w:rsid w:val="00733E0A"/>
    <w:rsid w:val="0074403D"/>
    <w:rsid w:val="00746D44"/>
    <w:rsid w:val="007538DC"/>
    <w:rsid w:val="00754A1C"/>
    <w:rsid w:val="00757803"/>
    <w:rsid w:val="00770036"/>
    <w:rsid w:val="0078395D"/>
    <w:rsid w:val="0079206B"/>
    <w:rsid w:val="00794307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B16B6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374D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0B65"/>
    <w:rsid w:val="00BB4E51"/>
    <w:rsid w:val="00BD431F"/>
    <w:rsid w:val="00BE423E"/>
    <w:rsid w:val="00BF61AC"/>
    <w:rsid w:val="00C32FE8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9782A"/>
  <w15:chartTrackingRefBased/>
  <w15:docId w15:val="{22DF4CCB-70F0-44B2-B5C9-965D2F0E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ellyS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96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WinDellyS</dc:creator>
  <cp:keywords/>
  <dc:description/>
  <cp:lastModifiedBy>Dimitar Minchev</cp:lastModifiedBy>
  <cp:revision>4</cp:revision>
  <dcterms:created xsi:type="dcterms:W3CDTF">2019-12-14T10:04:00Z</dcterms:created>
  <dcterms:modified xsi:type="dcterms:W3CDTF">2020-01-12T13:34:00Z</dcterms:modified>
  <cp:category/>
</cp:coreProperties>
</file>