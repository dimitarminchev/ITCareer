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6" w:rsidRDefault="009112D2" w:rsidP="00F075FB">
      <w:pPr>
        <w:pStyle w:val="Heading1"/>
        <w:jc w:val="center"/>
      </w:pPr>
      <w:r>
        <w:t>Word Differe</w:t>
      </w:r>
      <w:bookmarkStart w:id="0" w:name="_GoBack"/>
      <w:bookmarkEnd w:id="0"/>
      <w:r w:rsidR="006F0F39">
        <w:t>nces</w:t>
      </w:r>
    </w:p>
    <w:p w:rsidR="008927B6" w:rsidRDefault="000F77AB" w:rsidP="008927B6">
      <w:r>
        <w:t xml:space="preserve">Write a program that finds all the </w:t>
      </w:r>
      <w:r w:rsidRPr="00782092">
        <w:rPr>
          <w:b/>
        </w:rPr>
        <w:t>differences</w:t>
      </w:r>
      <w:r>
        <w:t xml:space="preserve"> in two strings</w:t>
      </w:r>
      <w:r w:rsidR="002949D6">
        <w:t xml:space="preserve"> with </w:t>
      </w:r>
      <w:r w:rsidR="002949D6" w:rsidRPr="002949D6">
        <w:rPr>
          <w:b/>
        </w:rPr>
        <w:t>equal lengths</w:t>
      </w:r>
      <w:r>
        <w:t xml:space="preserve">. You have to determine the </w:t>
      </w:r>
      <w:r w:rsidR="00782092" w:rsidRPr="00782092">
        <w:rPr>
          <w:b/>
        </w:rPr>
        <w:t>smalle</w:t>
      </w:r>
      <w:r w:rsidRPr="00782092">
        <w:rPr>
          <w:b/>
        </w:rPr>
        <w:t>st set</w:t>
      </w:r>
      <w:r>
        <w:t xml:space="preserve"> of </w:t>
      </w:r>
      <w:r w:rsidRPr="00782092">
        <w:rPr>
          <w:b/>
        </w:rPr>
        <w:t>deletions</w:t>
      </w:r>
      <w:r>
        <w:t xml:space="preserve"> and </w:t>
      </w:r>
      <w:r w:rsidRPr="00782092">
        <w:rPr>
          <w:b/>
        </w:rPr>
        <w:t>insertions</w:t>
      </w:r>
      <w:r>
        <w:t xml:space="preserve"> to </w:t>
      </w:r>
      <w:r w:rsidR="00860CB1">
        <w:t xml:space="preserve">make the </w:t>
      </w:r>
      <w:r w:rsidR="00860CB1" w:rsidRPr="00860CB1">
        <w:rPr>
          <w:b/>
        </w:rPr>
        <w:t>first</w:t>
      </w:r>
      <w:r w:rsidR="00860CB1">
        <w:t xml:space="preserve"> string </w:t>
      </w:r>
      <w:r w:rsidR="00860CB1" w:rsidRPr="00860CB1">
        <w:rPr>
          <w:b/>
        </w:rPr>
        <w:t xml:space="preserve">equal </w:t>
      </w:r>
      <w:r w:rsidR="00860CB1">
        <w:t xml:space="preserve">to the </w:t>
      </w:r>
      <w:r w:rsidR="00860CB1" w:rsidRPr="00860CB1">
        <w:rPr>
          <w:b/>
        </w:rPr>
        <w:t>second</w:t>
      </w:r>
      <w:r>
        <w:t xml:space="preserve">. </w:t>
      </w:r>
      <w:r w:rsidR="00AF5F71">
        <w:t xml:space="preserve">Finally you have to print the </w:t>
      </w:r>
      <w:r w:rsidR="00AF5F71" w:rsidRPr="00AF5F71">
        <w:rPr>
          <w:b/>
        </w:rPr>
        <w:t>count</w:t>
      </w:r>
      <w:r w:rsidR="00AF5F71">
        <w:t xml:space="preserve"> of that minimum </w:t>
      </w:r>
      <w:r w:rsidR="00AF5F71" w:rsidRPr="00AF5F71">
        <w:rPr>
          <w:b/>
        </w:rPr>
        <w:t>insertions</w:t>
      </w:r>
      <w:r w:rsidR="00AF5F71">
        <w:t xml:space="preserve"> and </w:t>
      </w:r>
      <w:r w:rsidR="00AF5F71" w:rsidRPr="00AF5F71">
        <w:rPr>
          <w:b/>
        </w:rPr>
        <w:t>deletions</w:t>
      </w:r>
      <w:r>
        <w:t>.</w:t>
      </w:r>
    </w:p>
    <w:p w:rsidR="00906B88" w:rsidRDefault="00906B88" w:rsidP="00906B88">
      <w:pPr>
        <w:pStyle w:val="Heading3"/>
      </w:pPr>
      <w:r>
        <w:t>Input</w:t>
      </w:r>
    </w:p>
    <w:p w:rsidR="00906B88" w:rsidRPr="00906B88" w:rsidRDefault="00906B88" w:rsidP="00906B88">
      <w:pPr>
        <w:pStyle w:val="ListParagraph"/>
        <w:numPr>
          <w:ilvl w:val="0"/>
          <w:numId w:val="30"/>
        </w:numPr>
      </w:pPr>
      <w:r>
        <w:t xml:space="preserve">You will receive the </w:t>
      </w:r>
      <w:r w:rsidRPr="00BA5D76">
        <w:rPr>
          <w:b/>
        </w:rPr>
        <w:t>two strings</w:t>
      </w:r>
      <w:r>
        <w:t xml:space="preserve"> on </w:t>
      </w:r>
      <w:r w:rsidRPr="00BA5D76">
        <w:rPr>
          <w:b/>
        </w:rPr>
        <w:t>separate lines</w:t>
      </w:r>
    </w:p>
    <w:p w:rsidR="00440333" w:rsidRDefault="00440333" w:rsidP="00440333">
      <w:pPr>
        <w:pStyle w:val="Heading3"/>
      </w:pPr>
      <w:r>
        <w:t>Output</w:t>
      </w:r>
    </w:p>
    <w:p w:rsidR="00344A23" w:rsidRPr="00344A23" w:rsidRDefault="00AF5F71" w:rsidP="00BA5D76">
      <w:pPr>
        <w:pStyle w:val="ListParagraph"/>
        <w:numPr>
          <w:ilvl w:val="0"/>
          <w:numId w:val="30"/>
        </w:numPr>
      </w:pPr>
      <w:r>
        <w:t xml:space="preserve">Print </w:t>
      </w:r>
      <w:r w:rsidR="00782092">
        <w:t>the</w:t>
      </w:r>
      <w:r w:rsidR="00BA5D76">
        <w:t xml:space="preserve"> </w:t>
      </w:r>
      <w:r>
        <w:t>minimum</w:t>
      </w:r>
      <w:r w:rsidR="00782092">
        <w:t xml:space="preserve"> </w:t>
      </w:r>
      <w:r w:rsidR="00782092" w:rsidRPr="00BA5D76">
        <w:rPr>
          <w:b/>
        </w:rPr>
        <w:t>amount</w:t>
      </w:r>
      <w:r w:rsidR="00782092">
        <w:t xml:space="preserve"> of </w:t>
      </w:r>
      <w:r w:rsidR="00782092" w:rsidRPr="00BA5D76">
        <w:rPr>
          <w:b/>
        </w:rPr>
        <w:t>deletions</w:t>
      </w:r>
      <w:r w:rsidR="00782092">
        <w:t xml:space="preserve"> and </w:t>
      </w:r>
      <w:r w:rsidR="00782092" w:rsidRPr="00BA5D76">
        <w:rPr>
          <w:b/>
        </w:rPr>
        <w:t>insertions</w:t>
      </w:r>
      <w:r w:rsidR="00782092">
        <w:t xml:space="preserve"> as described below </w:t>
      </w:r>
    </w:p>
    <w:p w:rsidR="00440333" w:rsidRPr="00440333" w:rsidRDefault="00440333" w:rsidP="00440333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6"/>
        <w:gridCol w:w="3664"/>
        <w:gridCol w:w="5260"/>
      </w:tblGrid>
      <w:tr w:rsidR="000F77AB" w:rsidRPr="00BD185F" w:rsidTr="00AF5F71">
        <w:trPr>
          <w:trHeight w:val="445"/>
        </w:trPr>
        <w:tc>
          <w:tcPr>
            <w:tcW w:w="1426" w:type="dxa"/>
            <w:shd w:val="clear" w:color="auto" w:fill="D9D9D9" w:themeFill="background1" w:themeFillShade="D9"/>
          </w:tcPr>
          <w:p w:rsidR="000F77AB" w:rsidRPr="00BD185F" w:rsidRDefault="000F77AB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3664" w:type="dxa"/>
            <w:shd w:val="clear" w:color="auto" w:fill="D9D9D9" w:themeFill="background1" w:themeFillShade="D9"/>
          </w:tcPr>
          <w:p w:rsidR="000F77AB" w:rsidRPr="00BD185F" w:rsidRDefault="000F77AB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5260" w:type="dxa"/>
            <w:shd w:val="clear" w:color="auto" w:fill="D9D9D9" w:themeFill="background1" w:themeFillShade="D9"/>
          </w:tcPr>
          <w:p w:rsidR="000F77AB" w:rsidRPr="00BD185F" w:rsidRDefault="000F77AB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0F77AB" w:rsidRPr="00BD185F" w:rsidTr="00AF5F71">
        <w:trPr>
          <w:trHeight w:val="2349"/>
        </w:trPr>
        <w:tc>
          <w:tcPr>
            <w:tcW w:w="1426" w:type="dxa"/>
          </w:tcPr>
          <w:p w:rsidR="000F77AB" w:rsidRPr="000F77AB" w:rsidRDefault="000F77AB" w:rsidP="000F77A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0F77AB">
              <w:rPr>
                <w:rFonts w:ascii="Consolas" w:hAnsi="Consolas"/>
                <w:lang w:val="en-GB"/>
              </w:rPr>
              <w:t>YMCA</w:t>
            </w:r>
          </w:p>
          <w:p w:rsidR="000F77AB" w:rsidRPr="00BD185F" w:rsidRDefault="000F77AB" w:rsidP="000F77A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0F77AB">
              <w:rPr>
                <w:rFonts w:ascii="Consolas" w:hAnsi="Consolas"/>
                <w:lang w:val="en-GB"/>
              </w:rPr>
              <w:t>HMBB</w:t>
            </w:r>
          </w:p>
        </w:tc>
        <w:tc>
          <w:tcPr>
            <w:tcW w:w="3664" w:type="dxa"/>
          </w:tcPr>
          <w:p w:rsidR="002035DA" w:rsidRPr="00BD185F" w:rsidRDefault="002035DA" w:rsidP="008927B6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Deletions and </w:t>
            </w:r>
            <w:r w:rsidR="00782092">
              <w:rPr>
                <w:rFonts w:ascii="Consolas" w:hAnsi="Consolas"/>
                <w:lang w:val="en-GB"/>
              </w:rPr>
              <w:t>Insertions</w:t>
            </w:r>
            <w:r>
              <w:rPr>
                <w:rFonts w:ascii="Consolas" w:hAnsi="Consolas"/>
                <w:lang w:val="en-GB"/>
              </w:rPr>
              <w:t>:</w:t>
            </w:r>
            <w:r w:rsidR="00782092">
              <w:rPr>
                <w:rFonts w:ascii="Consolas" w:hAnsi="Consolas"/>
                <w:lang w:val="en-GB"/>
              </w:rPr>
              <w:t xml:space="preserve"> 6</w:t>
            </w:r>
            <w:r>
              <w:rPr>
                <w:rFonts w:ascii="Consolas" w:hAnsi="Consolas"/>
                <w:lang w:val="en-GB"/>
              </w:rPr>
              <w:t xml:space="preserve"> </w:t>
            </w:r>
          </w:p>
        </w:tc>
        <w:tc>
          <w:tcPr>
            <w:tcW w:w="5260" w:type="dxa"/>
          </w:tcPr>
          <w:p w:rsidR="002035DA" w:rsidRDefault="00AF5F71" w:rsidP="008927B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 solution will be to r</w:t>
            </w:r>
            <w:r w:rsidR="002035DA">
              <w:rPr>
                <w:rFonts w:ascii="Consolas" w:hAnsi="Consolas"/>
                <w:lang w:val="en-GB"/>
              </w:rPr>
              <w:t>emove "Y" and add "H" to the first: HMCA</w:t>
            </w:r>
          </w:p>
          <w:p w:rsidR="002035DA" w:rsidRDefault="002035DA" w:rsidP="008927B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"M" matches in both strings</w:t>
            </w:r>
          </w:p>
          <w:p w:rsidR="002035DA" w:rsidRDefault="002035DA" w:rsidP="008927B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Remove "C" and "A" from the first: HM</w:t>
            </w:r>
          </w:p>
          <w:p w:rsidR="000F77AB" w:rsidRPr="000F77AB" w:rsidRDefault="002035DA" w:rsidP="008927B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Add two "B"'s and now both strings match  </w:t>
            </w:r>
          </w:p>
        </w:tc>
      </w:tr>
      <w:tr w:rsidR="000F77AB" w:rsidRPr="00BD185F" w:rsidTr="00AF5F71">
        <w:trPr>
          <w:trHeight w:val="2349"/>
        </w:trPr>
        <w:tc>
          <w:tcPr>
            <w:tcW w:w="1426" w:type="dxa"/>
          </w:tcPr>
          <w:p w:rsidR="00AF5F71" w:rsidRPr="00AF5F71" w:rsidRDefault="00AF5F71" w:rsidP="00AF5F7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F5F71">
              <w:rPr>
                <w:rFonts w:ascii="Consolas" w:hAnsi="Consolas"/>
                <w:lang w:val="bg-BG"/>
              </w:rPr>
              <w:t>JFEIOWHGOW</w:t>
            </w:r>
          </w:p>
          <w:p w:rsidR="000F77AB" w:rsidRPr="00EF4D9D" w:rsidRDefault="00AF5F71" w:rsidP="00AF5F7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F5F71">
              <w:rPr>
                <w:rFonts w:ascii="Consolas" w:hAnsi="Consolas"/>
                <w:lang w:val="bg-BG"/>
              </w:rPr>
              <w:t>GHEWQHFEWQ</w:t>
            </w:r>
          </w:p>
        </w:tc>
        <w:tc>
          <w:tcPr>
            <w:tcW w:w="3664" w:type="dxa"/>
          </w:tcPr>
          <w:p w:rsidR="00782092" w:rsidRPr="00440333" w:rsidRDefault="00782092" w:rsidP="00F76AB0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Deletions and Insertions: </w:t>
            </w:r>
            <w:r w:rsidR="00AF5F71">
              <w:rPr>
                <w:rFonts w:ascii="Consolas" w:hAnsi="Consolas"/>
                <w:lang w:val="en-GB"/>
              </w:rPr>
              <w:t>12</w:t>
            </w:r>
          </w:p>
        </w:tc>
        <w:tc>
          <w:tcPr>
            <w:tcW w:w="5260" w:type="dxa"/>
          </w:tcPr>
          <w:p w:rsidR="002035DA" w:rsidRPr="00F76AB0" w:rsidRDefault="002035DA" w:rsidP="00F76AB0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:rsidR="00ED0127" w:rsidRPr="00ED0127" w:rsidRDefault="00ED0127" w:rsidP="00AF5F71">
      <w:pPr>
        <w:rPr>
          <w:rFonts w:cstheme="minorHAnsi"/>
          <w:i/>
          <w:sz w:val="24"/>
          <w:szCs w:val="24"/>
          <w:u w:val="single"/>
          <w:lang w:val="bg-BG"/>
        </w:rPr>
      </w:pPr>
    </w:p>
    <w:sectPr w:rsidR="00ED0127" w:rsidRPr="00ED0127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228" w:rsidRDefault="00373228" w:rsidP="00440333">
      <w:pPr>
        <w:spacing w:before="0" w:after="0" w:line="240" w:lineRule="auto"/>
      </w:pPr>
      <w:r>
        <w:separator/>
      </w:r>
    </w:p>
  </w:endnote>
  <w:endnote w:type="continuationSeparator" w:id="0">
    <w:p w:rsidR="00373228" w:rsidRDefault="00373228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33" w:rsidRPr="00AC77AD" w:rsidRDefault="0044033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EF5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Pr="008C2B83" w:rsidRDefault="0044033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2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2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40333" w:rsidRPr="008C2B83" w:rsidRDefault="0044033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12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12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Default="0044033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40333" w:rsidRDefault="0044033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0333" w:rsidRDefault="0044033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0333" w:rsidRDefault="0044033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0333" w:rsidRDefault="0044033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0333" w:rsidRDefault="0044033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40333" w:rsidRDefault="00440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228" w:rsidRDefault="00373228" w:rsidP="00440333">
      <w:pPr>
        <w:spacing w:before="0" w:after="0" w:line="240" w:lineRule="auto"/>
      </w:pPr>
      <w:r>
        <w:separator/>
      </w:r>
    </w:p>
  </w:footnote>
  <w:footnote w:type="continuationSeparator" w:id="0">
    <w:p w:rsidR="00373228" w:rsidRDefault="00373228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21"/>
  </w:num>
  <w:num w:numId="5">
    <w:abstractNumId w:val="15"/>
  </w:num>
  <w:num w:numId="6">
    <w:abstractNumId w:val="5"/>
  </w:num>
  <w:num w:numId="7">
    <w:abstractNumId w:val="14"/>
  </w:num>
  <w:num w:numId="8">
    <w:abstractNumId w:val="1"/>
  </w:num>
  <w:num w:numId="9">
    <w:abstractNumId w:val="9"/>
  </w:num>
  <w:num w:numId="10">
    <w:abstractNumId w:val="24"/>
  </w:num>
  <w:num w:numId="11">
    <w:abstractNumId w:val="28"/>
  </w:num>
  <w:num w:numId="12">
    <w:abstractNumId w:val="16"/>
  </w:num>
  <w:num w:numId="13">
    <w:abstractNumId w:val="12"/>
  </w:num>
  <w:num w:numId="14">
    <w:abstractNumId w:val="17"/>
  </w:num>
  <w:num w:numId="15">
    <w:abstractNumId w:val="29"/>
  </w:num>
  <w:num w:numId="16">
    <w:abstractNumId w:val="23"/>
  </w:num>
  <w:num w:numId="17">
    <w:abstractNumId w:val="7"/>
  </w:num>
  <w:num w:numId="18">
    <w:abstractNumId w:val="19"/>
  </w:num>
  <w:num w:numId="19">
    <w:abstractNumId w:val="22"/>
  </w:num>
  <w:num w:numId="20">
    <w:abstractNumId w:val="2"/>
  </w:num>
  <w:num w:numId="21">
    <w:abstractNumId w:val="25"/>
  </w:num>
  <w:num w:numId="22">
    <w:abstractNumId w:val="13"/>
  </w:num>
  <w:num w:numId="23">
    <w:abstractNumId w:val="27"/>
  </w:num>
  <w:num w:numId="24">
    <w:abstractNumId w:val="20"/>
  </w:num>
  <w:num w:numId="25">
    <w:abstractNumId w:val="10"/>
  </w:num>
  <w:num w:numId="26">
    <w:abstractNumId w:val="8"/>
  </w:num>
  <w:num w:numId="27">
    <w:abstractNumId w:val="4"/>
  </w:num>
  <w:num w:numId="28">
    <w:abstractNumId w:val="0"/>
  </w:num>
  <w:num w:numId="29">
    <w:abstractNumId w:val="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23"/>
    <w:rsid w:val="00090323"/>
    <w:rsid w:val="000F77AB"/>
    <w:rsid w:val="00112F2C"/>
    <w:rsid w:val="001F34A7"/>
    <w:rsid w:val="002035DA"/>
    <w:rsid w:val="002949D6"/>
    <w:rsid w:val="00294B1A"/>
    <w:rsid w:val="00327F0B"/>
    <w:rsid w:val="00344A23"/>
    <w:rsid w:val="00373228"/>
    <w:rsid w:val="003C6DBF"/>
    <w:rsid w:val="00426682"/>
    <w:rsid w:val="00440333"/>
    <w:rsid w:val="005A681F"/>
    <w:rsid w:val="006A4EBB"/>
    <w:rsid w:val="006F0F39"/>
    <w:rsid w:val="007023B6"/>
    <w:rsid w:val="00725EA2"/>
    <w:rsid w:val="00727990"/>
    <w:rsid w:val="00782092"/>
    <w:rsid w:val="007A1C35"/>
    <w:rsid w:val="007F0E43"/>
    <w:rsid w:val="007F4069"/>
    <w:rsid w:val="00860CB1"/>
    <w:rsid w:val="008927B6"/>
    <w:rsid w:val="008D7BA3"/>
    <w:rsid w:val="00906B88"/>
    <w:rsid w:val="009112D2"/>
    <w:rsid w:val="009419F3"/>
    <w:rsid w:val="00A42FBB"/>
    <w:rsid w:val="00A81B95"/>
    <w:rsid w:val="00AD6BA3"/>
    <w:rsid w:val="00AD71A6"/>
    <w:rsid w:val="00AF5F71"/>
    <w:rsid w:val="00BA5D76"/>
    <w:rsid w:val="00BD43EB"/>
    <w:rsid w:val="00C227E5"/>
    <w:rsid w:val="00CA5887"/>
    <w:rsid w:val="00D10DEB"/>
    <w:rsid w:val="00D81D3B"/>
    <w:rsid w:val="00DC135B"/>
    <w:rsid w:val="00E12792"/>
    <w:rsid w:val="00ED0127"/>
    <w:rsid w:val="00EF4D9D"/>
    <w:rsid w:val="00F075FB"/>
    <w:rsid w:val="00F57B7F"/>
    <w:rsid w:val="00F64DEB"/>
    <w:rsid w:val="00F7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CF7D"/>
  <w15:chartTrackingRefBased/>
  <w15:docId w15:val="{4DA9E97F-EBC2-40E9-BAE0-5B4783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2D2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12D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12D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2D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2D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2D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9112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112D2"/>
  </w:style>
  <w:style w:type="character" w:customStyle="1" w:styleId="Heading1Char">
    <w:name w:val="Heading 1 Char"/>
    <w:basedOn w:val="DefaultParagraphFont"/>
    <w:link w:val="Heading1"/>
    <w:uiPriority w:val="9"/>
    <w:rsid w:val="009112D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2D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12D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112D2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2D2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911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D2"/>
  </w:style>
  <w:style w:type="paragraph" w:styleId="Footer">
    <w:name w:val="footer"/>
    <w:basedOn w:val="Normal"/>
    <w:link w:val="FooterChar"/>
    <w:uiPriority w:val="99"/>
    <w:unhideWhenUsed/>
    <w:rsid w:val="00911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D2"/>
  </w:style>
  <w:style w:type="paragraph" w:styleId="BalloonText">
    <w:name w:val="Balloon Text"/>
    <w:basedOn w:val="Normal"/>
    <w:link w:val="BalloonTextChar"/>
    <w:uiPriority w:val="99"/>
    <w:semiHidden/>
    <w:unhideWhenUsed/>
    <w:rsid w:val="00911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12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2D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112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12D2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9112D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112D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911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112D2"/>
  </w:style>
  <w:style w:type="table" w:customStyle="1" w:styleId="TableGrid1">
    <w:name w:val="Table Grid1"/>
    <w:basedOn w:val="TableNormal"/>
    <w:next w:val="TableGrid"/>
    <w:uiPriority w:val="59"/>
    <w:rsid w:val="00911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112D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12D2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9112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12D2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9112D2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9112D2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9112D2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390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26</cp:revision>
  <dcterms:created xsi:type="dcterms:W3CDTF">2019-08-09T07:18:00Z</dcterms:created>
  <dcterms:modified xsi:type="dcterms:W3CDTF">2019-09-16T10:17:00Z</dcterms:modified>
</cp:coreProperties>
</file>