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8927B6" w:rsidP="00F075FB">
      <w:pPr>
        <w:pStyle w:val="Heading1"/>
        <w:jc w:val="center"/>
      </w:pPr>
      <w:r>
        <w:t>Cinema</w:t>
      </w:r>
    </w:p>
    <w:p w:rsidR="008927B6" w:rsidRPr="008927B6" w:rsidRDefault="008927B6" w:rsidP="008927B6">
      <w:r>
        <w:t xml:space="preserve">Write a program that prints all of the possible </w:t>
      </w:r>
      <w:r w:rsidRPr="00327F0B">
        <w:rPr>
          <w:b/>
        </w:rPr>
        <w:t xml:space="preserve">distributions </w:t>
      </w:r>
      <w:r>
        <w:t xml:space="preserve">of a group of friends in a </w:t>
      </w:r>
      <w:r w:rsidRPr="00327F0B">
        <w:rPr>
          <w:b/>
        </w:rPr>
        <w:t>cinema hall</w:t>
      </w:r>
      <w:r>
        <w:t xml:space="preserve">. On the </w:t>
      </w:r>
      <w:r w:rsidRPr="00327F0B">
        <w:rPr>
          <w:b/>
        </w:rPr>
        <w:t>first line</w:t>
      </w:r>
      <w:r>
        <w:t xml:space="preserve"> you will be given all of the friend's </w:t>
      </w:r>
      <w:r w:rsidRPr="00327F0B">
        <w:rPr>
          <w:b/>
        </w:rPr>
        <w:t>names</w:t>
      </w:r>
      <w:r>
        <w:t xml:space="preserve"> separated by </w:t>
      </w:r>
      <w:r w:rsidRPr="00327F0B">
        <w:rPr>
          <w:b/>
        </w:rPr>
        <w:t>comma and space</w:t>
      </w:r>
      <w:r>
        <w:t xml:space="preserve">.  Until you receive the command </w:t>
      </w:r>
      <w:r w:rsidRPr="00327F0B">
        <w:rPr>
          <w:rFonts w:ascii="Consolas" w:hAnsi="Consolas"/>
          <w:b/>
        </w:rPr>
        <w:t>'generate'</w:t>
      </w:r>
      <w:r>
        <w:t xml:space="preserve"> you will be given some of those friend's </w:t>
      </w:r>
      <w:r w:rsidRPr="00327F0B">
        <w:rPr>
          <w:b/>
        </w:rPr>
        <w:t>names</w:t>
      </w:r>
      <w:r>
        <w:t xml:space="preserve"> and a </w:t>
      </w:r>
      <w:r w:rsidR="00327F0B" w:rsidRPr="00327F0B">
        <w:rPr>
          <w:b/>
        </w:rPr>
        <w:t xml:space="preserve">number of the </w:t>
      </w:r>
      <w:r w:rsidRPr="00327F0B">
        <w:rPr>
          <w:b/>
        </w:rPr>
        <w:t>place</w:t>
      </w:r>
      <w:r>
        <w:t xml:space="preserve"> that they want to have. (</w:t>
      </w:r>
      <w:proofErr w:type="gramStart"/>
      <w:r>
        <w:t>format</w:t>
      </w:r>
      <w:proofErr w:type="gramEnd"/>
      <w:r>
        <w:t xml:space="preserve">: </w:t>
      </w:r>
      <w:r w:rsidRPr="00327F0B">
        <w:rPr>
          <w:rFonts w:ascii="Consolas" w:hAnsi="Consolas"/>
          <w:b/>
        </w:rPr>
        <w:t>"{name} - {place}"</w:t>
      </w:r>
      <w:r>
        <w:t xml:space="preserve">) So here comes the tricky part. Those friend's </w:t>
      </w:r>
      <w:r w:rsidRPr="00EF4D9D">
        <w:rPr>
          <w:b/>
        </w:rPr>
        <w:t>wan</w:t>
      </w:r>
      <w:r>
        <w:t xml:space="preserve">t only to </w:t>
      </w:r>
      <w:r w:rsidRPr="00EF4D9D">
        <w:rPr>
          <w:b/>
        </w:rPr>
        <w:t>sit</w:t>
      </w:r>
      <w:r>
        <w:t xml:space="preserve"> on the place that they </w:t>
      </w:r>
      <w:r w:rsidRPr="00EF4D9D">
        <w:rPr>
          <w:b/>
        </w:rPr>
        <w:t>have chosen</w:t>
      </w:r>
      <w:r>
        <w:t xml:space="preserve">. They </w:t>
      </w:r>
      <w:r w:rsidRPr="00EF4D9D">
        <w:rPr>
          <w:b/>
        </w:rPr>
        <w:t>cannot sit on other places</w:t>
      </w:r>
      <w:r>
        <w:t>. For more clarification see the examples below.</w:t>
      </w:r>
    </w:p>
    <w:p w:rsidR="00440333" w:rsidRDefault="00440333" w:rsidP="00440333">
      <w:pPr>
        <w:pStyle w:val="Heading3"/>
      </w:pPr>
      <w:r>
        <w:t>Output</w:t>
      </w:r>
    </w:p>
    <w:p w:rsidR="00440333" w:rsidRDefault="008927B6" w:rsidP="00440333">
      <w:r>
        <w:t xml:space="preserve">Print all the </w:t>
      </w:r>
      <w:r w:rsidRPr="00EF4D9D">
        <w:rPr>
          <w:b/>
        </w:rPr>
        <w:t>possible ways to distribute the friends</w:t>
      </w:r>
      <w:r>
        <w:t xml:space="preserve"> having in mind that some of them want a particular place and they will sit there only.</w:t>
      </w:r>
      <w:r w:rsidR="00CA63CB">
        <w:t xml:space="preserve"> The </w:t>
      </w:r>
      <w:r w:rsidR="00CA63CB" w:rsidRPr="00CA63CB">
        <w:rPr>
          <w:b/>
        </w:rPr>
        <w:t>order</w:t>
      </w:r>
      <w:r w:rsidR="00CA63CB">
        <w:t xml:space="preserve"> of the output does </w:t>
      </w:r>
      <w:bookmarkStart w:id="0" w:name="_GoBack"/>
      <w:r w:rsidR="00CA63CB" w:rsidRPr="00CA63CB">
        <w:rPr>
          <w:b/>
        </w:rPr>
        <w:t>not matter</w:t>
      </w:r>
      <w:bookmarkEnd w:id="0"/>
      <w:r w:rsidR="00CA63CB">
        <w:t>.</w:t>
      </w:r>
    </w:p>
    <w:p w:rsidR="00323B2C" w:rsidRDefault="00323B2C" w:rsidP="00323B2C">
      <w:pPr>
        <w:pStyle w:val="Heading3"/>
      </w:pPr>
      <w:r>
        <w:t>Constrains</w:t>
      </w:r>
    </w:p>
    <w:p w:rsidR="00323B2C" w:rsidRPr="00323B2C" w:rsidRDefault="00323B2C" w:rsidP="00323B2C">
      <w:pPr>
        <w:pStyle w:val="ListParagraph"/>
        <w:numPr>
          <w:ilvl w:val="0"/>
          <w:numId w:val="30"/>
        </w:numPr>
      </w:pPr>
      <w:r>
        <w:t xml:space="preserve">The friends </w:t>
      </w:r>
      <w:r w:rsidRPr="00323B2C">
        <w:rPr>
          <w:b/>
        </w:rPr>
        <w:t>names</w:t>
      </w:r>
      <w:r>
        <w:t xml:space="preserve"> and the </w:t>
      </w:r>
      <w:r w:rsidRPr="00323B2C">
        <w:rPr>
          <w:b/>
        </w:rPr>
        <w:t>number</w:t>
      </w:r>
      <w:r>
        <w:t xml:space="preserve"> of the place will always be valid</w:t>
      </w:r>
    </w:p>
    <w:p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440333" w:rsidRPr="00BD185F" w:rsidTr="00426682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:rsidR="00440333" w:rsidRPr="00BD185F" w:rsidRDefault="00440333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40333" w:rsidRPr="00BD185F" w:rsidRDefault="00440333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40333" w:rsidRPr="00BD185F" w:rsidRDefault="00440333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440333" w:rsidRPr="00BD185F" w:rsidTr="00426682">
        <w:trPr>
          <w:trHeight w:val="2349"/>
        </w:trPr>
        <w:tc>
          <w:tcPr>
            <w:tcW w:w="3330" w:type="dxa"/>
          </w:tcPr>
          <w:p w:rsidR="008927B6" w:rsidRPr="008927B6" w:rsidRDefault="008927B6" w:rsidP="008927B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:rsidR="008927B6" w:rsidRPr="008927B6" w:rsidRDefault="008927B6" w:rsidP="008927B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:rsidR="008927B6" w:rsidRPr="008927B6" w:rsidRDefault="008927B6" w:rsidP="008927B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:rsidR="00440333" w:rsidRPr="00BD185F" w:rsidRDefault="008927B6" w:rsidP="008927B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:rsidR="008927B6" w:rsidRPr="008927B6" w:rsidRDefault="008927B6" w:rsidP="008927B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:rsidR="00440333" w:rsidRPr="00BD185F" w:rsidRDefault="008927B6" w:rsidP="008927B6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:rsidR="00440333" w:rsidRPr="00AD1A9B" w:rsidRDefault="00327F0B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6A4EBB" w:rsidRPr="00BD185F" w:rsidTr="00426682">
        <w:trPr>
          <w:trHeight w:val="2349"/>
        </w:trPr>
        <w:tc>
          <w:tcPr>
            <w:tcW w:w="3330" w:type="dxa"/>
          </w:tcPr>
          <w:p w:rsidR="00EF4D9D" w:rsidRPr="00EF4D9D" w:rsidRDefault="00EF4D9D" w:rsidP="00EF4D9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:rsidR="00EF4D9D" w:rsidRPr="00EF4D9D" w:rsidRDefault="00EF4D9D" w:rsidP="00EF4D9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:rsidR="00EF4D9D" w:rsidRPr="00EF4D9D" w:rsidRDefault="00EF4D9D" w:rsidP="00EF4D9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:rsidR="00EF4D9D" w:rsidRPr="00EF4D9D" w:rsidRDefault="00EF4D9D" w:rsidP="00EF4D9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:rsidR="006A4EBB" w:rsidRPr="00EF4D9D" w:rsidRDefault="00EF4D9D" w:rsidP="00EF4D9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:rsidR="00EF4D9D" w:rsidRPr="00EF4D9D" w:rsidRDefault="00EF4D9D" w:rsidP="00EF4D9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:rsidR="00EF4D9D" w:rsidRPr="00EF4D9D" w:rsidRDefault="00EF4D9D" w:rsidP="00EF4D9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:rsidR="00EF4D9D" w:rsidRPr="00EF4D9D" w:rsidRDefault="00EF4D9D" w:rsidP="00EF4D9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:rsidR="00EF4D9D" w:rsidRPr="00EF4D9D" w:rsidRDefault="00EF4D9D" w:rsidP="00EF4D9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:rsidR="00EF4D9D" w:rsidRPr="00EF4D9D" w:rsidRDefault="00EF4D9D" w:rsidP="00EF4D9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:rsidR="006A4EBB" w:rsidRPr="00440333" w:rsidRDefault="00EF4D9D" w:rsidP="00EF4D9D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:rsidR="006A4EBB" w:rsidRDefault="006A4EBB" w:rsidP="00440333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:rsidR="00ED0127" w:rsidRPr="00ED0127" w:rsidRDefault="00ED0127" w:rsidP="008927B6">
      <w:pPr>
        <w:rPr>
          <w:rFonts w:cstheme="minorHAnsi"/>
          <w:i/>
          <w:sz w:val="24"/>
          <w:szCs w:val="24"/>
          <w:u w:val="single"/>
          <w:lang w:val="bg-BG"/>
        </w:rPr>
      </w:pPr>
    </w:p>
    <w:sectPr w:rsidR="00ED0127" w:rsidRPr="00ED0127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615" w:rsidRDefault="00AD6615" w:rsidP="00440333">
      <w:pPr>
        <w:spacing w:before="0" w:after="0" w:line="240" w:lineRule="auto"/>
      </w:pPr>
      <w:r>
        <w:separator/>
      </w:r>
    </w:p>
  </w:endnote>
  <w:endnote w:type="continuationSeparator" w:id="0">
    <w:p w:rsidR="00AD6615" w:rsidRDefault="00AD6615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3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3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63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63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615" w:rsidRDefault="00AD6615" w:rsidP="00440333">
      <w:pPr>
        <w:spacing w:before="0" w:after="0" w:line="240" w:lineRule="auto"/>
      </w:pPr>
      <w:r>
        <w:separator/>
      </w:r>
    </w:p>
  </w:footnote>
  <w:footnote w:type="continuationSeparator" w:id="0">
    <w:p w:rsidR="00AD6615" w:rsidRDefault="00AD6615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22"/>
  </w:num>
  <w:num w:numId="5">
    <w:abstractNumId w:val="16"/>
  </w:num>
  <w:num w:numId="6">
    <w:abstractNumId w:val="5"/>
  </w:num>
  <w:num w:numId="7">
    <w:abstractNumId w:val="15"/>
  </w:num>
  <w:num w:numId="8">
    <w:abstractNumId w:val="1"/>
  </w:num>
  <w:num w:numId="9">
    <w:abstractNumId w:val="9"/>
  </w:num>
  <w:num w:numId="10">
    <w:abstractNumId w:val="25"/>
  </w:num>
  <w:num w:numId="11">
    <w:abstractNumId w:val="28"/>
  </w:num>
  <w:num w:numId="12">
    <w:abstractNumId w:val="17"/>
  </w:num>
  <w:num w:numId="13">
    <w:abstractNumId w:val="13"/>
  </w:num>
  <w:num w:numId="14">
    <w:abstractNumId w:val="18"/>
  </w:num>
  <w:num w:numId="15">
    <w:abstractNumId w:val="29"/>
  </w:num>
  <w:num w:numId="16">
    <w:abstractNumId w:val="24"/>
  </w:num>
  <w:num w:numId="17">
    <w:abstractNumId w:val="7"/>
  </w:num>
  <w:num w:numId="18">
    <w:abstractNumId w:val="20"/>
  </w:num>
  <w:num w:numId="19">
    <w:abstractNumId w:val="23"/>
  </w:num>
  <w:num w:numId="20">
    <w:abstractNumId w:val="2"/>
  </w:num>
  <w:num w:numId="21">
    <w:abstractNumId w:val="26"/>
  </w:num>
  <w:num w:numId="22">
    <w:abstractNumId w:val="14"/>
  </w:num>
  <w:num w:numId="23">
    <w:abstractNumId w:val="27"/>
  </w:num>
  <w:num w:numId="24">
    <w:abstractNumId w:val="21"/>
  </w:num>
  <w:num w:numId="25">
    <w:abstractNumId w:val="10"/>
  </w:num>
  <w:num w:numId="26">
    <w:abstractNumId w:val="8"/>
  </w:num>
  <w:num w:numId="27">
    <w:abstractNumId w:val="4"/>
  </w:num>
  <w:num w:numId="28">
    <w:abstractNumId w:val="0"/>
  </w:num>
  <w:num w:numId="29">
    <w:abstractNumId w:val="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90323"/>
    <w:rsid w:val="001F1DC4"/>
    <w:rsid w:val="00323B2C"/>
    <w:rsid w:val="00327F0B"/>
    <w:rsid w:val="003C6DBF"/>
    <w:rsid w:val="00426682"/>
    <w:rsid w:val="00440333"/>
    <w:rsid w:val="006A4EBB"/>
    <w:rsid w:val="006E5FA2"/>
    <w:rsid w:val="007023B6"/>
    <w:rsid w:val="00727990"/>
    <w:rsid w:val="007F0E43"/>
    <w:rsid w:val="007F4069"/>
    <w:rsid w:val="008927B6"/>
    <w:rsid w:val="009419F3"/>
    <w:rsid w:val="00974AF6"/>
    <w:rsid w:val="00A42FBB"/>
    <w:rsid w:val="00A81B95"/>
    <w:rsid w:val="00AD6615"/>
    <w:rsid w:val="00CA5887"/>
    <w:rsid w:val="00CA63CB"/>
    <w:rsid w:val="00D10DEB"/>
    <w:rsid w:val="00D81D3B"/>
    <w:rsid w:val="00ED0127"/>
    <w:rsid w:val="00EF4D9D"/>
    <w:rsid w:val="00F075FB"/>
    <w:rsid w:val="00F5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8A04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3C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63C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A63C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3C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3C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3C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CA63C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A63CB"/>
  </w:style>
  <w:style w:type="character" w:customStyle="1" w:styleId="Heading1Char">
    <w:name w:val="Heading 1 Char"/>
    <w:basedOn w:val="DefaultParagraphFont"/>
    <w:link w:val="Heading1"/>
    <w:uiPriority w:val="9"/>
    <w:rsid w:val="00CA63C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3C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63C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A63C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3CB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CA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3CB"/>
  </w:style>
  <w:style w:type="paragraph" w:styleId="Footer">
    <w:name w:val="footer"/>
    <w:basedOn w:val="Normal"/>
    <w:link w:val="FooterChar"/>
    <w:uiPriority w:val="99"/>
    <w:unhideWhenUsed/>
    <w:rsid w:val="00CA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3CB"/>
  </w:style>
  <w:style w:type="paragraph" w:styleId="BalloonText">
    <w:name w:val="Balloon Text"/>
    <w:basedOn w:val="Normal"/>
    <w:link w:val="BalloonTextChar"/>
    <w:uiPriority w:val="99"/>
    <w:semiHidden/>
    <w:unhideWhenUsed/>
    <w:rsid w:val="00CA6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63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3C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A63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63CB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A63C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A63C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A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A63CB"/>
  </w:style>
  <w:style w:type="table" w:customStyle="1" w:styleId="TableGrid1">
    <w:name w:val="Table Grid1"/>
    <w:basedOn w:val="TableNormal"/>
    <w:next w:val="TableGrid"/>
    <w:uiPriority w:val="59"/>
    <w:rsid w:val="00CA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A63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63CB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CA63C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63CB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CA63CB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CA63CB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CA63CB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248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13</cp:revision>
  <dcterms:created xsi:type="dcterms:W3CDTF">2019-08-09T07:18:00Z</dcterms:created>
  <dcterms:modified xsi:type="dcterms:W3CDTF">2019-09-12T11:29:00Z</dcterms:modified>
</cp:coreProperties>
</file>