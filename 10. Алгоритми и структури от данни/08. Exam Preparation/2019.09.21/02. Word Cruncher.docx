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F64DEB" w:rsidP="00F075FB">
      <w:pPr>
        <w:pStyle w:val="Heading1"/>
        <w:jc w:val="center"/>
      </w:pPr>
      <w:r>
        <w:t>Word Cruncher</w:t>
      </w:r>
    </w:p>
    <w:p w:rsidR="008927B6" w:rsidRDefault="00F64DEB" w:rsidP="008927B6">
      <w:r>
        <w:t xml:space="preserve">Write a program that receives some </w:t>
      </w:r>
      <w:r w:rsidRPr="00F76AB0">
        <w:rPr>
          <w:b/>
        </w:rPr>
        <w:t>strings</w:t>
      </w:r>
      <w:r>
        <w:t xml:space="preserve"> and </w:t>
      </w:r>
      <w:r w:rsidRPr="00F76AB0">
        <w:rPr>
          <w:b/>
        </w:rPr>
        <w:t>forms another</w:t>
      </w:r>
      <w:r>
        <w:t xml:space="preserve"> string that is required. On the </w:t>
      </w:r>
      <w:r w:rsidRPr="00F76AB0">
        <w:rPr>
          <w:b/>
        </w:rPr>
        <w:t>first line</w:t>
      </w:r>
      <w:r>
        <w:t xml:space="preserve"> you will be given </w:t>
      </w:r>
      <w:r w:rsidRPr="00F76AB0">
        <w:rPr>
          <w:b/>
        </w:rPr>
        <w:t>all of the strings</w:t>
      </w:r>
      <w:r>
        <w:t xml:space="preserve"> separated by </w:t>
      </w:r>
      <w:r w:rsidRPr="00F76AB0">
        <w:rPr>
          <w:b/>
        </w:rPr>
        <w:t>comma and space</w:t>
      </w:r>
      <w:r w:rsidR="00344A23">
        <w:t xml:space="preserve">. On the next line you will be given the </w:t>
      </w:r>
      <w:r w:rsidR="00344A23" w:rsidRPr="00F76AB0">
        <w:rPr>
          <w:b/>
        </w:rPr>
        <w:t>string</w:t>
      </w:r>
      <w:r w:rsidR="00344A23">
        <w:t xml:space="preserve"> that needs to be </w:t>
      </w:r>
      <w:r w:rsidR="00344A23" w:rsidRPr="00F76AB0">
        <w:rPr>
          <w:b/>
        </w:rPr>
        <w:t>formed from the given strings</w:t>
      </w:r>
      <w:r w:rsidR="00344A23">
        <w:t>. For more clarification see the examples below.</w:t>
      </w:r>
    </w:p>
    <w:p w:rsidR="002E4BCD" w:rsidRDefault="002E4BCD" w:rsidP="002E4BCD">
      <w:pPr>
        <w:pStyle w:val="Heading3"/>
      </w:pPr>
      <w:r>
        <w:t>Input</w:t>
      </w:r>
    </w:p>
    <w:p w:rsidR="002E4BCD" w:rsidRDefault="002E4BCD" w:rsidP="002E4BCD">
      <w:pPr>
        <w:pStyle w:val="ListParagraph"/>
        <w:numPr>
          <w:ilvl w:val="0"/>
          <w:numId w:val="30"/>
        </w:numPr>
      </w:pPr>
      <w:r>
        <w:t xml:space="preserve">On the first line you will receive the </w:t>
      </w:r>
      <w:r w:rsidRPr="002E4BCD">
        <w:rPr>
          <w:b/>
        </w:rPr>
        <w:t>strings</w:t>
      </w:r>
      <w:r>
        <w:t xml:space="preserve"> (separated by comma and space </w:t>
      </w:r>
      <w:r w:rsidRPr="002E4BCD">
        <w:rPr>
          <w:rFonts w:ascii="Consolas" w:hAnsi="Consolas"/>
          <w:b/>
        </w:rPr>
        <w:t>", "</w:t>
      </w:r>
      <w:r>
        <w:t>)</w:t>
      </w:r>
    </w:p>
    <w:p w:rsidR="002E4BCD" w:rsidRPr="002E4BCD" w:rsidRDefault="002E4BCD" w:rsidP="002E4BCD">
      <w:pPr>
        <w:pStyle w:val="ListParagraph"/>
        <w:numPr>
          <w:ilvl w:val="0"/>
          <w:numId w:val="30"/>
        </w:numPr>
        <w:rPr>
          <w:b/>
        </w:rPr>
      </w:pPr>
      <w:r>
        <w:t xml:space="preserve">On the next line you will receive the </w:t>
      </w:r>
      <w:r w:rsidRPr="002E4BCD">
        <w:rPr>
          <w:b/>
        </w:rPr>
        <w:t>target string</w:t>
      </w:r>
    </w:p>
    <w:p w:rsidR="00440333" w:rsidRDefault="00440333" w:rsidP="00440333">
      <w:pPr>
        <w:pStyle w:val="Heading3"/>
      </w:pPr>
      <w:r>
        <w:t>Output</w:t>
      </w:r>
    </w:p>
    <w:p w:rsidR="00344A23" w:rsidRDefault="00344A23" w:rsidP="00656E6E">
      <w:pPr>
        <w:pStyle w:val="ListParagraph"/>
        <w:numPr>
          <w:ilvl w:val="0"/>
          <w:numId w:val="31"/>
        </w:numPr>
      </w:pPr>
      <w:r>
        <w:t>Print each of the found ways to form the required string as shown in the examples</w:t>
      </w:r>
    </w:p>
    <w:p w:rsidR="009A1F89" w:rsidRDefault="009A1F89" w:rsidP="009A1F89">
      <w:pPr>
        <w:pStyle w:val="Heading3"/>
      </w:pPr>
      <w:r>
        <w:t>Constrains</w:t>
      </w:r>
    </w:p>
    <w:p w:rsidR="009A1F89" w:rsidRPr="009A1F89" w:rsidRDefault="009A1F89" w:rsidP="009A1F89">
      <w:pPr>
        <w:pStyle w:val="ListParagraph"/>
        <w:numPr>
          <w:ilvl w:val="0"/>
          <w:numId w:val="31"/>
        </w:numPr>
      </w:pPr>
      <w:r>
        <w:t xml:space="preserve">There might be </w:t>
      </w:r>
      <w:r w:rsidRPr="009A1F89">
        <w:rPr>
          <w:b/>
        </w:rPr>
        <w:t>repeating elements</w:t>
      </w:r>
      <w:r>
        <w:t xml:space="preserve"> in the input</w:t>
      </w:r>
    </w:p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880"/>
      </w:tblGrid>
      <w:tr w:rsidR="00F76AB0" w:rsidRPr="00BD185F" w:rsidTr="00F76AB0">
        <w:trPr>
          <w:trHeight w:val="445"/>
        </w:trPr>
        <w:tc>
          <w:tcPr>
            <w:tcW w:w="7560" w:type="dxa"/>
            <w:shd w:val="clear" w:color="auto" w:fill="D9D9D9" w:themeFill="background1" w:themeFillShade="D9"/>
          </w:tcPr>
          <w:p w:rsidR="00F76AB0" w:rsidRPr="00BD185F" w:rsidRDefault="00F76AB0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76AB0" w:rsidRPr="00BD185F" w:rsidRDefault="00F76AB0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F76AB0" w:rsidRPr="00BD185F" w:rsidTr="00F76AB0">
        <w:trPr>
          <w:trHeight w:val="2349"/>
        </w:trPr>
        <w:tc>
          <w:tcPr>
            <w:tcW w:w="7560" w:type="dxa"/>
          </w:tcPr>
          <w:p w:rsidR="00F76AB0" w:rsidRPr="00344A23" w:rsidRDefault="00F76AB0" w:rsidP="00344A2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</w:p>
          <w:p w:rsidR="00F76AB0" w:rsidRPr="00BD185F" w:rsidRDefault="00F76AB0" w:rsidP="00344A2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44A23">
              <w:rPr>
                <w:rFonts w:ascii="Consolas" w:hAnsi="Consolas"/>
                <w:lang w:val="en-GB"/>
              </w:rPr>
              <w:t>somerandomtext</w:t>
            </w:r>
            <w:proofErr w:type="spellEnd"/>
          </w:p>
        </w:tc>
        <w:tc>
          <w:tcPr>
            <w:tcW w:w="2880" w:type="dxa"/>
          </w:tcPr>
          <w:p w:rsidR="00F76AB0" w:rsidRPr="00BD185F" w:rsidRDefault="00F76AB0" w:rsidP="008927B6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</w:p>
        </w:tc>
      </w:tr>
      <w:tr w:rsidR="00F76AB0" w:rsidRPr="00BD185F" w:rsidTr="00F76AB0">
        <w:trPr>
          <w:trHeight w:val="2349"/>
        </w:trPr>
        <w:tc>
          <w:tcPr>
            <w:tcW w:w="7560" w:type="dxa"/>
          </w:tcPr>
          <w:p w:rsidR="005713D9" w:rsidRPr="005713D9" w:rsidRDefault="005713D9" w:rsidP="005713D9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this,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th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is, Word, cruncher,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h,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c, r, un,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:rsidR="00F76AB0" w:rsidRPr="00EF4D9D" w:rsidRDefault="005713D9" w:rsidP="005713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5713D9">
              <w:rPr>
                <w:rFonts w:ascii="Consolas" w:hAnsi="Consolas"/>
                <w:lang w:val="en-GB"/>
              </w:rPr>
              <w:t>Wordcruncher</w:t>
            </w:r>
            <w:proofErr w:type="spellEnd"/>
          </w:p>
        </w:tc>
        <w:tc>
          <w:tcPr>
            <w:tcW w:w="2880" w:type="dxa"/>
          </w:tcPr>
          <w:p w:rsidR="005713D9" w:rsidRPr="005713D9" w:rsidRDefault="005713D9" w:rsidP="005713D9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bookmarkStart w:id="0" w:name="_GoBack"/>
            <w:bookmarkEnd w:id="0"/>
            <w:r w:rsidRPr="005713D9">
              <w:rPr>
                <w:rFonts w:ascii="Consolas" w:hAnsi="Consolas"/>
                <w:lang w:val="en-GB"/>
              </w:rPr>
              <w:t xml:space="preserve">Word c r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:rsidR="005713D9" w:rsidRPr="005713D9" w:rsidRDefault="005713D9" w:rsidP="005713D9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:rsidR="005713D9" w:rsidRPr="005713D9" w:rsidRDefault="005713D9" w:rsidP="005713D9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c h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:rsidR="005713D9" w:rsidRPr="005713D9" w:rsidRDefault="005713D9" w:rsidP="005713D9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:rsidR="005713D9" w:rsidRPr="005713D9" w:rsidRDefault="005713D9" w:rsidP="005713D9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:rsidR="00F76AB0" w:rsidRPr="00440333" w:rsidRDefault="005713D9" w:rsidP="005713D9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cruncher</w:t>
            </w:r>
          </w:p>
        </w:tc>
      </w:tr>
    </w:tbl>
    <w:p w:rsidR="00ED0127" w:rsidRPr="00ED0127" w:rsidRDefault="00ED0127" w:rsidP="008927B6">
      <w:pPr>
        <w:rPr>
          <w:rFonts w:cstheme="minorHAnsi"/>
          <w:i/>
          <w:sz w:val="24"/>
          <w:szCs w:val="24"/>
          <w:u w:val="single"/>
          <w:lang w:val="bg-BG"/>
        </w:rPr>
      </w:pPr>
    </w:p>
    <w:sectPr w:rsidR="00ED0127" w:rsidRPr="00ED0127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01F" w:rsidRDefault="0038501F" w:rsidP="00440333">
      <w:pPr>
        <w:spacing w:before="0" w:after="0" w:line="240" w:lineRule="auto"/>
      </w:pPr>
      <w:r>
        <w:separator/>
      </w:r>
    </w:p>
  </w:endnote>
  <w:endnote w:type="continuationSeparator" w:id="0">
    <w:p w:rsidR="0038501F" w:rsidRDefault="0038501F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7F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7F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7F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7F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01F" w:rsidRDefault="0038501F" w:rsidP="00440333">
      <w:pPr>
        <w:spacing w:before="0" w:after="0" w:line="240" w:lineRule="auto"/>
      </w:pPr>
      <w:r>
        <w:separator/>
      </w:r>
    </w:p>
  </w:footnote>
  <w:footnote w:type="continuationSeparator" w:id="0">
    <w:p w:rsidR="0038501F" w:rsidRDefault="0038501F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0"/>
  </w:num>
  <w:num w:numId="4">
    <w:abstractNumId w:val="23"/>
  </w:num>
  <w:num w:numId="5">
    <w:abstractNumId w:val="17"/>
  </w:num>
  <w:num w:numId="6">
    <w:abstractNumId w:val="6"/>
  </w:num>
  <w:num w:numId="7">
    <w:abstractNumId w:val="16"/>
  </w:num>
  <w:num w:numId="8">
    <w:abstractNumId w:val="1"/>
  </w:num>
  <w:num w:numId="9">
    <w:abstractNumId w:val="11"/>
  </w:num>
  <w:num w:numId="10">
    <w:abstractNumId w:val="26"/>
  </w:num>
  <w:num w:numId="11">
    <w:abstractNumId w:val="29"/>
  </w:num>
  <w:num w:numId="12">
    <w:abstractNumId w:val="18"/>
  </w:num>
  <w:num w:numId="13">
    <w:abstractNumId w:val="14"/>
  </w:num>
  <w:num w:numId="14">
    <w:abstractNumId w:val="19"/>
  </w:num>
  <w:num w:numId="15">
    <w:abstractNumId w:val="30"/>
  </w:num>
  <w:num w:numId="16">
    <w:abstractNumId w:val="25"/>
  </w:num>
  <w:num w:numId="17">
    <w:abstractNumId w:val="8"/>
  </w:num>
  <w:num w:numId="18">
    <w:abstractNumId w:val="21"/>
  </w:num>
  <w:num w:numId="19">
    <w:abstractNumId w:val="24"/>
  </w:num>
  <w:num w:numId="20">
    <w:abstractNumId w:val="2"/>
  </w:num>
  <w:num w:numId="21">
    <w:abstractNumId w:val="27"/>
  </w:num>
  <w:num w:numId="22">
    <w:abstractNumId w:val="15"/>
  </w:num>
  <w:num w:numId="23">
    <w:abstractNumId w:val="28"/>
  </w:num>
  <w:num w:numId="24">
    <w:abstractNumId w:val="22"/>
  </w:num>
  <w:num w:numId="25">
    <w:abstractNumId w:val="12"/>
  </w:num>
  <w:num w:numId="26">
    <w:abstractNumId w:val="9"/>
  </w:num>
  <w:num w:numId="27">
    <w:abstractNumId w:val="5"/>
  </w:num>
  <w:num w:numId="28">
    <w:abstractNumId w:val="0"/>
  </w:num>
  <w:num w:numId="29">
    <w:abstractNumId w:val="4"/>
  </w:num>
  <w:num w:numId="30">
    <w:abstractNumId w:val="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90323"/>
    <w:rsid w:val="000A20E5"/>
    <w:rsid w:val="002E4BCD"/>
    <w:rsid w:val="00327F0B"/>
    <w:rsid w:val="00344A23"/>
    <w:rsid w:val="0038501F"/>
    <w:rsid w:val="003B7F79"/>
    <w:rsid w:val="003C6DBF"/>
    <w:rsid w:val="00426682"/>
    <w:rsid w:val="00440333"/>
    <w:rsid w:val="005713D9"/>
    <w:rsid w:val="00656E6E"/>
    <w:rsid w:val="006A4EBB"/>
    <w:rsid w:val="007023B6"/>
    <w:rsid w:val="00715BFD"/>
    <w:rsid w:val="00725EA2"/>
    <w:rsid w:val="00727990"/>
    <w:rsid w:val="007C65D5"/>
    <w:rsid w:val="007F0E43"/>
    <w:rsid w:val="007F4069"/>
    <w:rsid w:val="008927B6"/>
    <w:rsid w:val="008A1510"/>
    <w:rsid w:val="009419F3"/>
    <w:rsid w:val="009A1F89"/>
    <w:rsid w:val="00A42FBB"/>
    <w:rsid w:val="00A81B95"/>
    <w:rsid w:val="00B950E9"/>
    <w:rsid w:val="00CA5887"/>
    <w:rsid w:val="00D10DEB"/>
    <w:rsid w:val="00D81D3B"/>
    <w:rsid w:val="00ED0127"/>
    <w:rsid w:val="00EF4D9D"/>
    <w:rsid w:val="00F075FB"/>
    <w:rsid w:val="00F57B7F"/>
    <w:rsid w:val="00F64DEB"/>
    <w:rsid w:val="00F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13D4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F79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7F7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B7F79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F7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F7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7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3B7F7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B7F79"/>
  </w:style>
  <w:style w:type="character" w:customStyle="1" w:styleId="Heading1Char">
    <w:name w:val="Heading 1 Char"/>
    <w:basedOn w:val="DefaultParagraphFont"/>
    <w:link w:val="Heading1"/>
    <w:uiPriority w:val="9"/>
    <w:rsid w:val="003B7F7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F7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7F7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B7F79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79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B7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79"/>
  </w:style>
  <w:style w:type="paragraph" w:styleId="Footer">
    <w:name w:val="footer"/>
    <w:basedOn w:val="Normal"/>
    <w:link w:val="FooterChar"/>
    <w:uiPriority w:val="99"/>
    <w:unhideWhenUsed/>
    <w:rsid w:val="003B7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79"/>
  </w:style>
  <w:style w:type="paragraph" w:styleId="BalloonText">
    <w:name w:val="Balloon Text"/>
    <w:basedOn w:val="Normal"/>
    <w:link w:val="BalloonTextChar"/>
    <w:uiPriority w:val="99"/>
    <w:semiHidden/>
    <w:unhideWhenUsed/>
    <w:rsid w:val="003B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7F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F7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7F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7F79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B7F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B7F7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B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B7F79"/>
  </w:style>
  <w:style w:type="table" w:customStyle="1" w:styleId="TableGrid1">
    <w:name w:val="Table Grid1"/>
    <w:basedOn w:val="TableNormal"/>
    <w:next w:val="TableGrid"/>
    <w:uiPriority w:val="59"/>
    <w:rsid w:val="003B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B7F7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F79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3B7F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7F79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3B7F79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3B7F79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3B7F79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431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18</cp:revision>
  <dcterms:created xsi:type="dcterms:W3CDTF">2019-08-09T07:18:00Z</dcterms:created>
  <dcterms:modified xsi:type="dcterms:W3CDTF">2019-09-21T09:46:00Z</dcterms:modified>
</cp:coreProperties>
</file>