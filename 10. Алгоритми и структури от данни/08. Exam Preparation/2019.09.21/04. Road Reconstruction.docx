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3B6" w:rsidRDefault="00F8176B" w:rsidP="00F075FB">
      <w:pPr>
        <w:pStyle w:val="Heading1"/>
        <w:jc w:val="center"/>
      </w:pPr>
      <w:r>
        <w:t>Road Reconstruction</w:t>
      </w:r>
    </w:p>
    <w:p w:rsidR="00F46C72" w:rsidRDefault="00F46C72" w:rsidP="00F46C72">
      <w:r>
        <w:t>You have to rebuild some roads in your city. Write a program that finds</w:t>
      </w:r>
      <w:r w:rsidR="00F8176B">
        <w:t xml:space="preserve"> all the roads without which </w:t>
      </w:r>
      <w:r w:rsidRPr="00F8176B">
        <w:rPr>
          <w:b/>
        </w:rPr>
        <w:t>buildings</w:t>
      </w:r>
      <w:r>
        <w:t xml:space="preserve"> in the city will become </w:t>
      </w:r>
      <w:r w:rsidRPr="00F8176B">
        <w:rPr>
          <w:b/>
        </w:rPr>
        <w:t>unreachable</w:t>
      </w:r>
      <w:r>
        <w:t xml:space="preserve">. You will receive how many </w:t>
      </w:r>
      <w:r w:rsidRPr="00F8176B">
        <w:rPr>
          <w:b/>
        </w:rPr>
        <w:t>buildings</w:t>
      </w:r>
      <w:r>
        <w:t xml:space="preserve"> the town has on the first line, then you will receive the amount of </w:t>
      </w:r>
      <w:r w:rsidRPr="00F8176B">
        <w:rPr>
          <w:b/>
        </w:rPr>
        <w:t>streets</w:t>
      </w:r>
      <w:r>
        <w:t xml:space="preserve"> and finally for </w:t>
      </w:r>
      <w:r w:rsidRPr="00F8176B">
        <w:rPr>
          <w:b/>
        </w:rPr>
        <w:t>each street</w:t>
      </w:r>
      <w:r>
        <w:t xml:space="preserve"> you will receive which </w:t>
      </w:r>
      <w:r w:rsidRPr="00F8176B">
        <w:rPr>
          <w:b/>
        </w:rPr>
        <w:t>buildings it connects</w:t>
      </w:r>
      <w:r>
        <w:t xml:space="preserve">. Find all the streets that are important and </w:t>
      </w:r>
      <w:r w:rsidRPr="00F8176B">
        <w:rPr>
          <w:b/>
        </w:rPr>
        <w:t>cannot be removed</w:t>
      </w:r>
      <w:r>
        <w:t xml:space="preserve"> and print them as shown in the examples.</w:t>
      </w:r>
    </w:p>
    <w:p w:rsidR="008F2421" w:rsidRDefault="008F2421" w:rsidP="008F2421">
      <w:pPr>
        <w:pStyle w:val="Heading3"/>
      </w:pPr>
      <w:r>
        <w:t>Input</w:t>
      </w:r>
    </w:p>
    <w:p w:rsidR="008F2421" w:rsidRDefault="008F2421" w:rsidP="008F2421">
      <w:pPr>
        <w:pStyle w:val="ListParagraph"/>
        <w:numPr>
          <w:ilvl w:val="0"/>
          <w:numId w:val="30"/>
        </w:numPr>
      </w:pPr>
      <w:r>
        <w:t xml:space="preserve">On the first line you will receive the </w:t>
      </w:r>
      <w:r w:rsidRPr="008F2421">
        <w:rPr>
          <w:b/>
        </w:rPr>
        <w:t>amount</w:t>
      </w:r>
      <w:r>
        <w:t xml:space="preserve"> of the </w:t>
      </w:r>
      <w:r w:rsidRPr="008F2421">
        <w:rPr>
          <w:b/>
        </w:rPr>
        <w:t>buildings</w:t>
      </w:r>
    </w:p>
    <w:p w:rsidR="008F2421" w:rsidRDefault="008F2421" w:rsidP="008F2421">
      <w:pPr>
        <w:pStyle w:val="ListParagraph"/>
        <w:numPr>
          <w:ilvl w:val="0"/>
          <w:numId w:val="30"/>
        </w:numPr>
      </w:pPr>
      <w:r>
        <w:t xml:space="preserve">On the second line you will receive the </w:t>
      </w:r>
      <w:r w:rsidRPr="008F2421">
        <w:rPr>
          <w:b/>
        </w:rPr>
        <w:t>amount</w:t>
      </w:r>
      <w:r>
        <w:t xml:space="preserve"> of the </w:t>
      </w:r>
      <w:r w:rsidRPr="008F2421">
        <w:rPr>
          <w:b/>
        </w:rPr>
        <w:t>streets</w:t>
      </w:r>
      <w:r>
        <w:t xml:space="preserve"> (</w:t>
      </w:r>
      <w:r w:rsidRPr="008F2421">
        <w:rPr>
          <w:rFonts w:ascii="Consolas" w:hAnsi="Consolas"/>
          <w:b/>
        </w:rPr>
        <w:t>n</w:t>
      </w:r>
      <w:r>
        <w:t>)</w:t>
      </w:r>
    </w:p>
    <w:p w:rsidR="008F2421" w:rsidRPr="00F22B27" w:rsidRDefault="008F2421" w:rsidP="008F2421">
      <w:pPr>
        <w:pStyle w:val="ListParagraph"/>
        <w:numPr>
          <w:ilvl w:val="0"/>
          <w:numId w:val="30"/>
        </w:numPr>
      </w:pPr>
      <w:r>
        <w:t xml:space="preserve">On the next </w:t>
      </w:r>
      <w:r w:rsidRPr="008F2421">
        <w:rPr>
          <w:rFonts w:ascii="Consolas" w:hAnsi="Consolas"/>
          <w:b/>
        </w:rPr>
        <w:t>"n"</w:t>
      </w:r>
      <w:r>
        <w:t xml:space="preserve"> lines you will receive which </w:t>
      </w:r>
      <w:r w:rsidRPr="008F2421">
        <w:rPr>
          <w:b/>
        </w:rPr>
        <w:t>buildings</w:t>
      </w:r>
      <w:r>
        <w:t xml:space="preserve"> each </w:t>
      </w:r>
      <w:r w:rsidRPr="008F2421">
        <w:rPr>
          <w:b/>
        </w:rPr>
        <w:t>street connects</w:t>
      </w:r>
    </w:p>
    <w:p w:rsidR="00F22B27" w:rsidRDefault="00F22B27" w:rsidP="00F22B27">
      <w:pPr>
        <w:pStyle w:val="Heading3"/>
      </w:pPr>
      <w:r>
        <w:t>Output</w:t>
      </w:r>
    </w:p>
    <w:p w:rsidR="00F22B27" w:rsidRDefault="00F22B27" w:rsidP="00F22B27">
      <w:pPr>
        <w:pStyle w:val="ListParagraph"/>
        <w:numPr>
          <w:ilvl w:val="0"/>
          <w:numId w:val="31"/>
        </w:numPr>
      </w:pPr>
      <w:r>
        <w:t xml:space="preserve">On the first line print: </w:t>
      </w:r>
      <w:r w:rsidRPr="00F22B27">
        <w:rPr>
          <w:rFonts w:ascii="Consolas" w:hAnsi="Consolas"/>
          <w:b/>
        </w:rPr>
        <w:t>"Important streets:"</w:t>
      </w:r>
    </w:p>
    <w:p w:rsidR="00F22B27" w:rsidRPr="002D056E" w:rsidRDefault="00F22B27" w:rsidP="00F22B27">
      <w:pPr>
        <w:pStyle w:val="ListParagraph"/>
        <w:numPr>
          <w:ilvl w:val="0"/>
          <w:numId w:val="31"/>
        </w:numPr>
      </w:pPr>
      <w:r>
        <w:t xml:space="preserve">On the next lines (if any) print the street in the format: </w:t>
      </w:r>
      <w:r w:rsidRPr="00F22B27">
        <w:rPr>
          <w:rFonts w:ascii="Consolas" w:hAnsi="Consolas"/>
          <w:b/>
        </w:rPr>
        <w:t>"{</w:t>
      </w:r>
      <w:proofErr w:type="spellStart"/>
      <w:r w:rsidRPr="00F22B27">
        <w:rPr>
          <w:rFonts w:ascii="Consolas" w:hAnsi="Consolas"/>
          <w:b/>
        </w:rPr>
        <w:t>firstBuilding</w:t>
      </w:r>
      <w:proofErr w:type="spellEnd"/>
      <w:r w:rsidRPr="00F22B27">
        <w:rPr>
          <w:rFonts w:ascii="Consolas" w:hAnsi="Consolas"/>
          <w:b/>
        </w:rPr>
        <w:t>} {</w:t>
      </w:r>
      <w:proofErr w:type="spellStart"/>
      <w:r w:rsidRPr="00F22B27">
        <w:rPr>
          <w:rFonts w:ascii="Consolas" w:hAnsi="Consolas"/>
          <w:b/>
        </w:rPr>
        <w:t>secondBuilding</w:t>
      </w:r>
      <w:proofErr w:type="spellEnd"/>
      <w:r w:rsidRPr="00F22B27">
        <w:rPr>
          <w:rFonts w:ascii="Consolas" w:hAnsi="Consolas"/>
          <w:b/>
        </w:rPr>
        <w:t>}"</w:t>
      </w:r>
    </w:p>
    <w:p w:rsidR="002D056E" w:rsidRPr="002D056E" w:rsidRDefault="002D056E" w:rsidP="00F22B27">
      <w:pPr>
        <w:pStyle w:val="ListParagraph"/>
        <w:numPr>
          <w:ilvl w:val="0"/>
          <w:numId w:val="31"/>
        </w:numPr>
        <w:rPr>
          <w:rFonts w:cstheme="minorHAnsi"/>
        </w:rPr>
      </w:pPr>
      <w:r w:rsidRPr="002D056E">
        <w:rPr>
          <w:rFonts w:cstheme="minorHAnsi"/>
        </w:rPr>
        <w:t xml:space="preserve">The </w:t>
      </w:r>
      <w:r w:rsidRPr="002D056E">
        <w:rPr>
          <w:rFonts w:cstheme="minorHAnsi"/>
          <w:b/>
        </w:rPr>
        <w:t>order</w:t>
      </w:r>
      <w:r w:rsidRPr="002D056E">
        <w:rPr>
          <w:rFonts w:cstheme="minorHAnsi"/>
        </w:rPr>
        <w:t xml:space="preserve"> of the output does </w:t>
      </w:r>
      <w:r w:rsidRPr="002D056E">
        <w:rPr>
          <w:rFonts w:cstheme="minorHAnsi"/>
          <w:b/>
        </w:rPr>
        <w:t>not matter</w:t>
      </w:r>
      <w:bookmarkStart w:id="0" w:name="_GoBack"/>
      <w:bookmarkEnd w:id="0"/>
      <w:r w:rsidRPr="002D056E">
        <w:rPr>
          <w:rFonts w:cstheme="minorHAnsi"/>
        </w:rPr>
        <w:t xml:space="preserve"> as long as you print all of the important streets</w:t>
      </w:r>
    </w:p>
    <w:p w:rsidR="00440333" w:rsidRPr="00440333" w:rsidRDefault="00440333" w:rsidP="00440333">
      <w:pPr>
        <w:pStyle w:val="Heading3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63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</w:tblGrid>
      <w:tr w:rsidR="00C96D71" w:rsidRPr="00BD185F" w:rsidTr="00F8176B">
        <w:trPr>
          <w:trHeight w:val="445"/>
        </w:trPr>
        <w:tc>
          <w:tcPr>
            <w:tcW w:w="2340" w:type="dxa"/>
            <w:shd w:val="clear" w:color="auto" w:fill="D9D9D9" w:themeFill="background1" w:themeFillShade="D9"/>
          </w:tcPr>
          <w:p w:rsidR="00F8176B" w:rsidRPr="00BD185F" w:rsidRDefault="00F8176B" w:rsidP="00440333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:rsidR="00F8176B" w:rsidRPr="00BD185F" w:rsidRDefault="00F8176B" w:rsidP="00440333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C96D71" w:rsidRPr="00BD185F" w:rsidTr="00F8176B">
        <w:trPr>
          <w:trHeight w:val="2349"/>
        </w:trPr>
        <w:tc>
          <w:tcPr>
            <w:tcW w:w="2340" w:type="dxa"/>
          </w:tcPr>
          <w:p w:rsidR="00F8176B" w:rsidRDefault="00F8176B" w:rsidP="00F46C72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  <w:p w:rsidR="00F8176B" w:rsidRDefault="00F8176B" w:rsidP="00F46C72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  <w:p w:rsidR="00F8176B" w:rsidRDefault="00F8176B" w:rsidP="00F46C72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1 - 0</w:t>
            </w:r>
          </w:p>
          <w:p w:rsidR="00F8176B" w:rsidRDefault="00F8176B" w:rsidP="00F46C72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0 - 2</w:t>
            </w:r>
          </w:p>
          <w:p w:rsidR="00F8176B" w:rsidRDefault="00F8176B" w:rsidP="00F46C72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2 - 1</w:t>
            </w:r>
          </w:p>
          <w:p w:rsidR="00F8176B" w:rsidRDefault="00F8176B" w:rsidP="00F46C72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0 - 3</w:t>
            </w:r>
          </w:p>
          <w:p w:rsidR="00F8176B" w:rsidRPr="00BD185F" w:rsidRDefault="00F8176B" w:rsidP="00F46C72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3 - 4</w:t>
            </w:r>
          </w:p>
          <w:p w:rsidR="00F8176B" w:rsidRPr="00BD185F" w:rsidRDefault="00F8176B" w:rsidP="000F77AB">
            <w:pPr>
              <w:spacing w:after="0" w:line="240" w:lineRule="auto"/>
              <w:rPr>
                <w:rFonts w:ascii="Consolas" w:hAnsi="Consolas"/>
                <w:lang w:val="en-GB"/>
              </w:rPr>
            </w:pPr>
          </w:p>
        </w:tc>
        <w:tc>
          <w:tcPr>
            <w:tcW w:w="4050" w:type="dxa"/>
          </w:tcPr>
          <w:p w:rsidR="00F8176B" w:rsidRPr="00F8176B" w:rsidRDefault="00F8176B" w:rsidP="00F8176B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F8176B">
              <w:rPr>
                <w:rFonts w:ascii="Consolas" w:hAnsi="Consolas"/>
                <w:lang w:val="en-GB"/>
              </w:rPr>
              <w:t>Important streets:</w:t>
            </w:r>
          </w:p>
          <w:p w:rsidR="00F8176B" w:rsidRPr="00F8176B" w:rsidRDefault="00F8176B" w:rsidP="00F8176B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F8176B">
              <w:rPr>
                <w:rFonts w:ascii="Consolas" w:hAnsi="Consolas"/>
                <w:lang w:val="en-GB"/>
              </w:rPr>
              <w:t>3 4</w:t>
            </w:r>
          </w:p>
          <w:p w:rsidR="00F8176B" w:rsidRDefault="00F8176B" w:rsidP="00F8176B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F8176B">
              <w:rPr>
                <w:rFonts w:ascii="Consolas" w:hAnsi="Consolas"/>
                <w:lang w:val="en-GB"/>
              </w:rPr>
              <w:t>0 3</w:t>
            </w:r>
          </w:p>
          <w:p w:rsidR="00C96D71" w:rsidRPr="00BD185F" w:rsidRDefault="00C96D71" w:rsidP="00F8176B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7F60AEE1" wp14:editId="5CD18B1F">
                  <wp:extent cx="2171228" cy="1249045"/>
                  <wp:effectExtent l="0" t="0" r="635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264" cy="1256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6D71" w:rsidRPr="00BD185F" w:rsidTr="00F8176B">
        <w:trPr>
          <w:trHeight w:val="2349"/>
        </w:trPr>
        <w:tc>
          <w:tcPr>
            <w:tcW w:w="2340" w:type="dxa"/>
          </w:tcPr>
          <w:p w:rsidR="00F8176B" w:rsidRDefault="00F8176B" w:rsidP="00F46C72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7</w:t>
            </w:r>
          </w:p>
          <w:p w:rsidR="00F8176B" w:rsidRDefault="00F8176B" w:rsidP="00F46C72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8</w:t>
            </w:r>
          </w:p>
          <w:p w:rsidR="00F8176B" w:rsidRDefault="00F8176B" w:rsidP="00F46C72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0 - 1</w:t>
            </w:r>
          </w:p>
          <w:p w:rsidR="00F8176B" w:rsidRDefault="00F8176B" w:rsidP="00F46C72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1 - 2</w:t>
            </w:r>
          </w:p>
          <w:p w:rsidR="00F8176B" w:rsidRDefault="00F8176B" w:rsidP="00F46C72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2 - 0</w:t>
            </w:r>
          </w:p>
          <w:p w:rsidR="00F8176B" w:rsidRDefault="00F8176B" w:rsidP="00F46C72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1 - 3</w:t>
            </w:r>
          </w:p>
          <w:p w:rsidR="00F8176B" w:rsidRDefault="00F8176B" w:rsidP="00F46C72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1 - 4</w:t>
            </w:r>
          </w:p>
          <w:p w:rsidR="00F8176B" w:rsidRDefault="00F8176B" w:rsidP="00F46C72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1 - 6</w:t>
            </w:r>
          </w:p>
          <w:p w:rsidR="00F8176B" w:rsidRDefault="00F8176B" w:rsidP="00F46C72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3 - 5</w:t>
            </w:r>
          </w:p>
          <w:p w:rsidR="00F8176B" w:rsidRDefault="00F8176B" w:rsidP="00F46C72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4 - 5</w:t>
            </w:r>
          </w:p>
        </w:tc>
        <w:tc>
          <w:tcPr>
            <w:tcW w:w="4050" w:type="dxa"/>
          </w:tcPr>
          <w:p w:rsidR="00F8176B" w:rsidRPr="00F8176B" w:rsidRDefault="00F8176B" w:rsidP="00F8176B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F8176B">
              <w:rPr>
                <w:rFonts w:ascii="Consolas" w:hAnsi="Consolas"/>
                <w:lang w:val="en-GB"/>
              </w:rPr>
              <w:lastRenderedPageBreak/>
              <w:t>Important streets:</w:t>
            </w:r>
          </w:p>
          <w:p w:rsidR="00F8176B" w:rsidRDefault="00F8176B" w:rsidP="00F8176B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F8176B">
              <w:rPr>
                <w:rFonts w:ascii="Consolas" w:hAnsi="Consolas"/>
                <w:lang w:val="en-GB"/>
              </w:rPr>
              <w:t>1 6</w:t>
            </w:r>
          </w:p>
          <w:p w:rsidR="00C96D71" w:rsidRPr="00F8176B" w:rsidRDefault="00C96D71" w:rsidP="00F8176B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371C49" wp14:editId="78BC4F36">
                  <wp:extent cx="2141220" cy="1594646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897" cy="1616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0127" w:rsidRPr="00ED0127" w:rsidRDefault="00ED0127" w:rsidP="008927B6">
      <w:pPr>
        <w:rPr>
          <w:rFonts w:cstheme="minorHAnsi"/>
          <w:i/>
          <w:sz w:val="24"/>
          <w:szCs w:val="24"/>
          <w:u w:val="single"/>
          <w:lang w:val="bg-BG"/>
        </w:rPr>
      </w:pPr>
    </w:p>
    <w:sectPr w:rsidR="00ED0127" w:rsidRPr="00ED0127">
      <w:foot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BA6" w:rsidRDefault="00515BA6" w:rsidP="00440333">
      <w:pPr>
        <w:spacing w:before="0" w:after="0" w:line="240" w:lineRule="auto"/>
      </w:pPr>
      <w:r>
        <w:separator/>
      </w:r>
    </w:p>
  </w:endnote>
  <w:endnote w:type="continuationSeparator" w:id="0">
    <w:p w:rsidR="00515BA6" w:rsidRDefault="00515BA6" w:rsidP="0044033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333" w:rsidRPr="00AC77AD" w:rsidRDefault="00440333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FEF5B5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40333" w:rsidRPr="008C2B83" w:rsidRDefault="00440333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056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056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440333" w:rsidRPr="008C2B83" w:rsidRDefault="00440333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D056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D056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40333" w:rsidRDefault="00440333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440333" w:rsidRDefault="00440333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40333" w:rsidRDefault="00440333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40333" w:rsidRDefault="00440333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526BEF" wp14:editId="64037368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6F56D6" wp14:editId="11634BD4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60AFB3" wp14:editId="7D413BE4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A3A02D" wp14:editId="0244AC0D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893010" wp14:editId="6D059846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AFAAB2" wp14:editId="10342C7C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9B3EE7" wp14:editId="2AC9040D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AD4248" wp14:editId="1DD4C303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4A1180" wp14:editId="628E12F2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79B7A2" wp14:editId="7B86CD5D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40333" w:rsidRDefault="00440333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40333" w:rsidRDefault="00440333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526BEF" wp14:editId="64037368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6F56D6" wp14:editId="11634BD4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60AFB3" wp14:editId="7D413BE4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A3A02D" wp14:editId="0244AC0D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893010" wp14:editId="6D059846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AFAAB2" wp14:editId="10342C7C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B3EE7" wp14:editId="2AC9040D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AD4248" wp14:editId="1DD4C303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4A1180" wp14:editId="628E12F2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79B7A2" wp14:editId="7B86CD5D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440333" w:rsidRDefault="004403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BA6" w:rsidRDefault="00515BA6" w:rsidP="00440333">
      <w:pPr>
        <w:spacing w:before="0" w:after="0" w:line="240" w:lineRule="auto"/>
      </w:pPr>
      <w:r>
        <w:separator/>
      </w:r>
    </w:p>
  </w:footnote>
  <w:footnote w:type="continuationSeparator" w:id="0">
    <w:p w:rsidR="00515BA6" w:rsidRDefault="00515BA6" w:rsidP="0044033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D0007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A1C4F"/>
    <w:multiLevelType w:val="hybridMultilevel"/>
    <w:tmpl w:val="9B06DA3C"/>
    <w:lvl w:ilvl="0" w:tplc="4BF0A1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E1472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DB37C3"/>
    <w:multiLevelType w:val="hybridMultilevel"/>
    <w:tmpl w:val="D07232B2"/>
    <w:lvl w:ilvl="0" w:tplc="556A4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81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4A2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422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F009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964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E5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342A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066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DD4552"/>
    <w:multiLevelType w:val="hybridMultilevel"/>
    <w:tmpl w:val="E50CBBE0"/>
    <w:lvl w:ilvl="0" w:tplc="E7BEF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A33250"/>
    <w:multiLevelType w:val="hybridMultilevel"/>
    <w:tmpl w:val="D09C7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3B6467"/>
    <w:multiLevelType w:val="hybridMultilevel"/>
    <w:tmpl w:val="2718399E"/>
    <w:lvl w:ilvl="0" w:tplc="D9F42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CA5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2846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CA29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601B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0E9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A4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6D7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061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FA2D33"/>
    <w:multiLevelType w:val="hybridMultilevel"/>
    <w:tmpl w:val="60840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9"/>
  </w:num>
  <w:num w:numId="4">
    <w:abstractNumId w:val="23"/>
  </w:num>
  <w:num w:numId="5">
    <w:abstractNumId w:val="16"/>
  </w:num>
  <w:num w:numId="6">
    <w:abstractNumId w:val="5"/>
  </w:num>
  <w:num w:numId="7">
    <w:abstractNumId w:val="15"/>
  </w:num>
  <w:num w:numId="8">
    <w:abstractNumId w:val="1"/>
  </w:num>
  <w:num w:numId="9">
    <w:abstractNumId w:val="9"/>
  </w:num>
  <w:num w:numId="10">
    <w:abstractNumId w:val="26"/>
  </w:num>
  <w:num w:numId="11">
    <w:abstractNumId w:val="29"/>
  </w:num>
  <w:num w:numId="12">
    <w:abstractNumId w:val="17"/>
  </w:num>
  <w:num w:numId="13">
    <w:abstractNumId w:val="12"/>
  </w:num>
  <w:num w:numId="14">
    <w:abstractNumId w:val="18"/>
  </w:num>
  <w:num w:numId="15">
    <w:abstractNumId w:val="30"/>
  </w:num>
  <w:num w:numId="16">
    <w:abstractNumId w:val="25"/>
  </w:num>
  <w:num w:numId="17">
    <w:abstractNumId w:val="7"/>
  </w:num>
  <w:num w:numId="18">
    <w:abstractNumId w:val="20"/>
  </w:num>
  <w:num w:numId="19">
    <w:abstractNumId w:val="24"/>
  </w:num>
  <w:num w:numId="20">
    <w:abstractNumId w:val="2"/>
  </w:num>
  <w:num w:numId="21">
    <w:abstractNumId w:val="27"/>
  </w:num>
  <w:num w:numId="22">
    <w:abstractNumId w:val="14"/>
  </w:num>
  <w:num w:numId="23">
    <w:abstractNumId w:val="28"/>
  </w:num>
  <w:num w:numId="24">
    <w:abstractNumId w:val="22"/>
  </w:num>
  <w:num w:numId="25">
    <w:abstractNumId w:val="10"/>
  </w:num>
  <w:num w:numId="26">
    <w:abstractNumId w:val="8"/>
  </w:num>
  <w:num w:numId="27">
    <w:abstractNumId w:val="4"/>
  </w:num>
  <w:num w:numId="28">
    <w:abstractNumId w:val="0"/>
  </w:num>
  <w:num w:numId="29">
    <w:abstractNumId w:val="3"/>
  </w:num>
  <w:num w:numId="30">
    <w:abstractNumId w:val="13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23"/>
    <w:rsid w:val="00090323"/>
    <w:rsid w:val="000F77AB"/>
    <w:rsid w:val="00112F2C"/>
    <w:rsid w:val="001F34A7"/>
    <w:rsid w:val="002035DA"/>
    <w:rsid w:val="0024099A"/>
    <w:rsid w:val="002D056E"/>
    <w:rsid w:val="00327F0B"/>
    <w:rsid w:val="00344A23"/>
    <w:rsid w:val="003C6DBF"/>
    <w:rsid w:val="00426682"/>
    <w:rsid w:val="00440333"/>
    <w:rsid w:val="00515BA6"/>
    <w:rsid w:val="006A4EBB"/>
    <w:rsid w:val="007023B6"/>
    <w:rsid w:val="00725EA2"/>
    <w:rsid w:val="00727990"/>
    <w:rsid w:val="00782092"/>
    <w:rsid w:val="007F0E43"/>
    <w:rsid w:val="007F4069"/>
    <w:rsid w:val="008927B6"/>
    <w:rsid w:val="008F2421"/>
    <w:rsid w:val="009419F3"/>
    <w:rsid w:val="00A42FBB"/>
    <w:rsid w:val="00A81B95"/>
    <w:rsid w:val="00AD6BA3"/>
    <w:rsid w:val="00BD43EB"/>
    <w:rsid w:val="00C96D71"/>
    <w:rsid w:val="00CA5887"/>
    <w:rsid w:val="00D10DEB"/>
    <w:rsid w:val="00D81D3B"/>
    <w:rsid w:val="00ED0127"/>
    <w:rsid w:val="00EF4D9D"/>
    <w:rsid w:val="00EF5A62"/>
    <w:rsid w:val="00F075FB"/>
    <w:rsid w:val="00F22B27"/>
    <w:rsid w:val="00F46C72"/>
    <w:rsid w:val="00F57B7F"/>
    <w:rsid w:val="00F61B15"/>
    <w:rsid w:val="00F64DEB"/>
    <w:rsid w:val="00F76AB0"/>
    <w:rsid w:val="00F8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309F7"/>
  <w15:chartTrackingRefBased/>
  <w15:docId w15:val="{4DA9E97F-EBC2-40E9-BAE0-5B47832C9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56E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056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D056E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56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056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56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  <w:rsid w:val="002D056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D056E"/>
  </w:style>
  <w:style w:type="character" w:customStyle="1" w:styleId="Heading1Char">
    <w:name w:val="Heading 1 Char"/>
    <w:basedOn w:val="DefaultParagraphFont"/>
    <w:link w:val="Heading1"/>
    <w:uiPriority w:val="9"/>
    <w:rsid w:val="002D056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56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D056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D056E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56E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2D0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56E"/>
  </w:style>
  <w:style w:type="paragraph" w:styleId="Footer">
    <w:name w:val="footer"/>
    <w:basedOn w:val="Normal"/>
    <w:link w:val="FooterChar"/>
    <w:uiPriority w:val="99"/>
    <w:unhideWhenUsed/>
    <w:rsid w:val="002D0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56E"/>
  </w:style>
  <w:style w:type="paragraph" w:styleId="BalloonText">
    <w:name w:val="Balloon Text"/>
    <w:basedOn w:val="Normal"/>
    <w:link w:val="BalloonTextChar"/>
    <w:uiPriority w:val="99"/>
    <w:semiHidden/>
    <w:unhideWhenUsed/>
    <w:rsid w:val="002D0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056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D0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56E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2D056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D056E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2D056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2D056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2D0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D056E"/>
  </w:style>
  <w:style w:type="table" w:customStyle="1" w:styleId="TableGrid1">
    <w:name w:val="Table Grid1"/>
    <w:basedOn w:val="TableNormal"/>
    <w:next w:val="TableGrid"/>
    <w:uiPriority w:val="59"/>
    <w:rsid w:val="002D0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2D056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D056E"/>
    <w:rPr>
      <w:color w:val="605E5C"/>
      <w:shd w:val="clear" w:color="auto" w:fill="E1DFDD"/>
    </w:rPr>
  </w:style>
  <w:style w:type="character" w:customStyle="1" w:styleId="InternetLink">
    <w:name w:val="Internet Link"/>
    <w:basedOn w:val="DefaultParagraphFont"/>
    <w:uiPriority w:val="99"/>
    <w:unhideWhenUsed/>
    <w:rsid w:val="002D056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D056E"/>
    <w:rPr>
      <w:color w:val="808080"/>
      <w:shd w:val="clear" w:color="auto" w:fill="E6E6E6"/>
    </w:rPr>
  </w:style>
  <w:style w:type="paragraph" w:customStyle="1" w:styleId="Heading15">
    <w:name w:val="Heading 1.5"/>
    <w:basedOn w:val="Heading1"/>
    <w:link w:val="Heading15Char"/>
    <w:qFormat/>
    <w:rsid w:val="002D056E"/>
    <w:pPr>
      <w:ind w:left="720" w:hanging="360"/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2D056E"/>
    <w:rPr>
      <w:rFonts w:eastAsiaTheme="majorEastAsia" w:cstheme="majorBidi"/>
      <w:b/>
      <w:color w:val="642D08"/>
      <w:sz w:val="40"/>
      <w:szCs w:val="32"/>
      <w:lang w:val="en-GB"/>
    </w:rPr>
  </w:style>
  <w:style w:type="paragraph" w:styleId="ListBullet">
    <w:name w:val="List Bullet"/>
    <w:basedOn w:val="Normal"/>
    <w:uiPriority w:val="99"/>
    <w:unhideWhenUsed/>
    <w:rsid w:val="002D056E"/>
    <w:pPr>
      <w:numPr>
        <w:numId w:val="2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3.png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401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Tanya Staneva</cp:lastModifiedBy>
  <cp:revision>21</cp:revision>
  <dcterms:created xsi:type="dcterms:W3CDTF">2019-08-09T07:18:00Z</dcterms:created>
  <dcterms:modified xsi:type="dcterms:W3CDTF">2019-09-16T11:54:00Z</dcterms:modified>
</cp:coreProperties>
</file>